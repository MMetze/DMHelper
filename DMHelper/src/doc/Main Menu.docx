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C2BB5" w:rsidRDefault="00145835" w:rsidP="00B94390">
      <w:pPr>
        <w:pStyle w:val="DDHeader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288290</wp:posOffset>
            </wp:positionV>
            <wp:extent cx="6703060" cy="3952240"/>
            <wp:effectExtent l="0" t="0" r="0" b="0"/>
            <wp:wrapSquare wrapText="bothSides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306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</w:t>
      </w:r>
      <w:r>
        <w:rPr>
          <w:noProof/>
        </w:rPr>
        <w:t></w:t>
      </w:r>
      <w:r>
        <w:rPr>
          <w:noProof/>
        </w:rPr>
        <w:t></w:t>
      </w:r>
      <w:r>
        <w:rPr>
          <w:noProof/>
        </w:rPr>
        <w:t></w:t>
      </w:r>
      <w:r>
        <w:rPr>
          <w:noProof/>
        </w:rPr>
        <w:t></w:t>
      </w:r>
      <w:r>
        <w:rPr>
          <w:noProof/>
        </w:rPr>
        <w:t></w:t>
      </w:r>
      <w:r>
        <w:rPr>
          <w:noProof/>
        </w:rPr>
        <w:t></w:t>
      </w:r>
      <w:r>
        <w:rPr>
          <w:noProof/>
        </w:rPr>
        <w:t></w:t>
      </w:r>
      <w:r>
        <w:rPr>
          <w:noProof/>
        </w:rPr>
        <w:t></w:t>
      </w:r>
    </w:p>
    <w:p w:rsidR="00E966C9" w:rsidRDefault="00145835" w:rsidP="00E966C9">
      <w:pPr>
        <w:pStyle w:val="DDRegular"/>
        <w:numPr>
          <w:ilvl w:val="0"/>
          <w:numId w:val="1"/>
        </w:numPr>
      </w:pPr>
      <w:r>
        <w:t>Campaign Title</w:t>
      </w:r>
    </w:p>
    <w:p w:rsidR="00E966C9" w:rsidRDefault="00145835" w:rsidP="00E966C9">
      <w:pPr>
        <w:pStyle w:val="DDRegular"/>
      </w:pPr>
      <w:r>
        <w:t>TBD</w:t>
      </w:r>
      <w:r w:rsidR="00E966C9">
        <w:t>.</w:t>
      </w:r>
    </w:p>
    <w:p w:rsidR="00E966C9" w:rsidRDefault="00E966C9" w:rsidP="00E966C9">
      <w:pPr>
        <w:pStyle w:val="DDRegular"/>
      </w:pPr>
    </w:p>
    <w:p w:rsidR="00E966C9" w:rsidRDefault="00145835" w:rsidP="00E966C9">
      <w:pPr>
        <w:pStyle w:val="DDRegular"/>
        <w:numPr>
          <w:ilvl w:val="0"/>
          <w:numId w:val="1"/>
        </w:numPr>
      </w:pPr>
      <w:r>
        <w:t>Campaign Tree</w:t>
      </w:r>
    </w:p>
    <w:p w:rsidR="00E966C9" w:rsidRDefault="00145835" w:rsidP="00E966C9">
      <w:pPr>
        <w:pStyle w:val="DDRegular"/>
      </w:pPr>
      <w:r>
        <w:t>TBD</w:t>
      </w:r>
      <w:r w:rsidR="00E966C9">
        <w:t>.</w:t>
      </w:r>
    </w:p>
    <w:p w:rsidR="00E966C9" w:rsidRDefault="00E966C9" w:rsidP="006B383B">
      <w:pPr>
        <w:pStyle w:val="DDRegular"/>
      </w:pPr>
    </w:p>
    <w:p w:rsidR="00E966C9" w:rsidRDefault="00145835" w:rsidP="00E966C9">
      <w:pPr>
        <w:pStyle w:val="DDRegular"/>
        <w:numPr>
          <w:ilvl w:val="0"/>
          <w:numId w:val="1"/>
        </w:numPr>
      </w:pPr>
      <w:r>
        <w:t>Content Details</w:t>
      </w:r>
    </w:p>
    <w:p w:rsidR="0014160E" w:rsidRDefault="00145835" w:rsidP="0014160E">
      <w:pPr>
        <w:pStyle w:val="DDRegular"/>
      </w:pPr>
      <w:r>
        <w:t>TBD</w:t>
      </w:r>
      <w:r w:rsidR="0014160E">
        <w:t>.</w:t>
      </w:r>
    </w:p>
    <w:p w:rsidR="00E966C9" w:rsidRDefault="00E966C9" w:rsidP="006B383B">
      <w:pPr>
        <w:pStyle w:val="DDRegular"/>
      </w:pPr>
    </w:p>
    <w:p w:rsidR="0014160E" w:rsidRDefault="00145835" w:rsidP="0014160E">
      <w:pPr>
        <w:pStyle w:val="DDRegular"/>
        <w:numPr>
          <w:ilvl w:val="0"/>
          <w:numId w:val="1"/>
        </w:numPr>
      </w:pPr>
      <w:r>
        <w:t>Quick References</w:t>
      </w:r>
      <w:bookmarkStart w:id="0" w:name="_GoBack"/>
      <w:bookmarkEnd w:id="0"/>
    </w:p>
    <w:p w:rsidR="006B383B" w:rsidRPr="006B383B" w:rsidRDefault="00145835" w:rsidP="00145835">
      <w:pPr>
        <w:pStyle w:val="DDRegular"/>
        <w:rPr>
          <w:rFonts w:eastAsia="Calibri" w:cs="Times New Roman"/>
          <w:color w:val="000000"/>
        </w:rPr>
      </w:pPr>
      <w:r>
        <w:t>TBD</w:t>
      </w:r>
    </w:p>
    <w:sectPr w:rsidR="006B383B" w:rsidRPr="006B383B" w:rsidSect="002B2CA9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pgSz w:w="12240" w:h="15840"/>
      <w:pgMar w:top="1008" w:right="1008" w:bottom="1008" w:left="1008" w:header="0" w:footer="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37AF9" w:rsidRDefault="00737AF9" w:rsidP="00844ECB">
      <w:r>
        <w:separator/>
      </w:r>
    </w:p>
  </w:endnote>
  <w:endnote w:type="continuationSeparator" w:id="0">
    <w:p w:rsidR="00737AF9" w:rsidRDefault="00737AF9" w:rsidP="00844ECB">
      <w:r>
        <w:continuationSeparator/>
      </w:r>
    </w:p>
  </w:endnote>
  <w:endnote w:type="continuationNotice" w:id="1">
    <w:p w:rsidR="00737AF9" w:rsidRDefault="00737AF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C0AB6D6-EFD9-405C-895F-4E41D612D667}"/>
    <w:embedBold r:id="rId2" w:fontKey="{4139FD1D-5690-4FDF-9806-006818C90872}"/>
    <w:embedItalic r:id="rId3" w:fontKey="{E052BDDC-EBC9-4090-9861-32AB5D600F2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F9E4CAEF-ED47-43E3-B193-0AEBE28591F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140AF78D-39E5-4993-A1D3-BC6013E25193}"/>
    <w:embedBold r:id="rId6" w:fontKey="{FE266653-78DB-4BE5-9EBC-A949414139CB}"/>
    <w:embedItalic r:id="rId7" w:fontKey="{FCAC9F3C-3702-4D22-98F3-3A36F124031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8" w:fontKey="{4A14AB58-884D-45B7-A69F-0EEC734059C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9" w:fontKey="{204B90EC-17B7-47E3-9118-F374B4744DBB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E566CAA0-3D17-4571-A00C-88A0714EEA83}"/>
    <w:embedBold r:id="rId11" w:fontKey="{D3BE5D85-9605-4B22-A0C5-11AA65762C5A}"/>
  </w:font>
  <w:font w:name="Bookmania">
    <w:altName w:val="Arial"/>
    <w:panose1 w:val="00000000000000000000"/>
    <w:charset w:val="00"/>
    <w:family w:val="modern"/>
    <w:notTrueType/>
    <w:pitch w:val="variable"/>
    <w:sig w:usb0="A00000EF" w:usb1="5000204B" w:usb2="00000000" w:usb3="00000000" w:csb0="00000093" w:csb1="00000000"/>
  </w:font>
  <w:font w:name="Mr. Eaves Small Caps">
    <w:panose1 w:val="05000100010000000000"/>
    <w:charset w:val="02"/>
    <w:family w:val="auto"/>
    <w:pitch w:val="variable"/>
    <w:sig w:usb0="00000000" w:usb1="10000000" w:usb2="00000000" w:usb3="00000000" w:csb0="80000000" w:csb1="00000000"/>
    <w:embedRegular r:id="rId12" w:fontKey="{BD6066DB-26D5-49D7-B4C6-F938F46C5175}"/>
  </w:font>
  <w:font w:name="Scala Sans">
    <w:altName w:val="Times New Roman"/>
    <w:charset w:val="00"/>
    <w:family w:val="auto"/>
    <w:pitch w:val="variable"/>
    <w:sig w:usb0="00000001" w:usb1="4000004A" w:usb2="00000000" w:usb3="00000000" w:csb0="00000111" w:csb1="00000000"/>
  </w:font>
  <w:font w:name="Bookinsanity Remake">
    <w:panose1 w:val="00000000000000000000"/>
    <w:charset w:val="00"/>
    <w:family w:val="modern"/>
    <w:notTrueType/>
    <w:pitch w:val="variable"/>
    <w:sig w:usb0="80000007" w:usb1="0000000A" w:usb2="00000000" w:usb3="00000000" w:csb0="00000001" w:csb1="00000000"/>
  </w:font>
  <w:font w:name="MrsEavesSmallCaps">
    <w:altName w:val="Times New Roman"/>
    <w:charset w:val="02"/>
    <w:family w:val="auto"/>
    <w:pitch w:val="variable"/>
    <w:sig w:usb0="00000001" w:usb1="10000000" w:usb2="00000000" w:usb3="00000000" w:csb0="80000009" w:csb1="00000000"/>
  </w:font>
  <w:font w:name="ScalaSans Caps">
    <w:charset w:val="00"/>
    <w:family w:val="auto"/>
    <w:pitch w:val="variable"/>
    <w:sig w:usb0="80000023" w:usb1="00000000" w:usb2="00000000" w:usb3="00000000" w:csb0="00000001" w:csb1="00000000"/>
  </w:font>
  <w:font w:name="Scaly Sans Caps">
    <w:panose1 w:val="02000503040000020004"/>
    <w:charset w:val="00"/>
    <w:family w:val="auto"/>
    <w:pitch w:val="variable"/>
    <w:sig w:usb0="80000027" w:usb1="00000040" w:usb2="00000000" w:usb3="00000000" w:csb0="00000001" w:csb1="00000000"/>
    <w:embedBold r:id="rId13" w:fontKey="{24AD51F5-EC3F-4456-91AA-E1E1E81C6CC8}"/>
  </w:font>
  <w:font w:name="Scaly Sans">
    <w:panose1 w:val="02000503060000020003"/>
    <w:charset w:val="00"/>
    <w:family w:val="auto"/>
    <w:pitch w:val="variable"/>
    <w:sig w:usb0="80000087" w:usb1="00000000" w:usb2="00000000" w:usb3="00000000" w:csb0="00000001" w:csb1="00000000"/>
    <w:embedRegular r:id="rId14" w:fontKey="{1108DE95-AD2E-4A31-A20F-9F25269DD18A}"/>
    <w:embedBold r:id="rId15" w:fontKey="{795EB142-5448-48C7-8CE6-EFEF84123582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6" w:fontKey="{B847FEDA-7445-4389-9E26-AD8DA17EB0B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7" w:fontKey="{699BEA9F-D1BC-40C2-8BFF-6F0050BE3830}"/>
  </w:font>
  <w:font w:name="Bookinsanity">
    <w:altName w:val="Calibri"/>
    <w:panose1 w:val="00000000000000000000"/>
    <w:charset w:val="00"/>
    <w:family w:val="modern"/>
    <w:notTrueType/>
    <w:pitch w:val="variable"/>
    <w:sig w:usb0="80000023" w:usb1="00000048" w:usb2="00000000" w:usb3="00000000" w:csb0="00000001" w:csb1="00000000"/>
  </w:font>
  <w:font w:name="Mr Eaves SC Remake Medium">
    <w:altName w:val="Calibri"/>
    <w:panose1 w:val="00000000000000000000"/>
    <w:charset w:val="00"/>
    <w:family w:val="modern"/>
    <w:notTrueType/>
    <w:pitch w:val="variable"/>
    <w:sig w:usb0="80000007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0394" w:rsidRPr="00F517D3" w:rsidRDefault="00C81EA1" w:rsidP="00AA0394">
    <w:pPr>
      <w:pStyle w:val="Fuzeile"/>
      <w:ind w:right="-666" w:hanging="630"/>
      <w:rPr>
        <w:rFonts w:ascii="Bookinsanity" w:hAnsi="Bookinsanity"/>
        <w:color w:val="B08600"/>
        <w:sz w:val="16"/>
      </w:rPr>
    </w:pPr>
    <w:r w:rsidRPr="006B383B">
      <w:rPr>
        <w:rFonts w:ascii="Bookinsanity" w:eastAsia="Calibri" w:hAnsi="Bookinsanity" w:cs="Times New Roman"/>
        <w:noProof/>
        <w:color w:val="B08600"/>
        <w:sz w:val="16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02447824" wp14:editId="17C1B580">
              <wp:simplePos x="0" y="0"/>
              <wp:positionH relativeFrom="column">
                <wp:posOffset>-597062</wp:posOffset>
              </wp:positionH>
              <wp:positionV relativeFrom="paragraph">
                <wp:posOffset>-165735</wp:posOffset>
              </wp:positionV>
              <wp:extent cx="329609" cy="1403985"/>
              <wp:effectExtent l="0" t="0" r="0" b="1270"/>
              <wp:wrapNone/>
              <wp:docPr id="32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609" cy="14039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81EA1" w:rsidRPr="00C81EA1" w:rsidRDefault="00C81EA1" w:rsidP="00C81EA1">
                          <w:pPr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</w:pP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fldChar w:fldCharType="begin"/>
                          </w: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instrText xml:space="preserve"> PAGE   \* MERGEFORMAT </w:instrText>
                          </w: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fldChar w:fldCharType="separate"/>
                          </w:r>
                          <w:r w:rsidR="009D2A57">
                            <w:rPr>
                              <w:rFonts w:ascii="Mr Eaves SC Remake Medium" w:hAnsi="Mr Eaves SC Remake Medium"/>
                              <w:noProof/>
                              <w:color w:val="808080" w:themeColor="background1" w:themeShade="80"/>
                              <w:sz w:val="24"/>
                            </w:rPr>
                            <w:t>2</w:t>
                          </w:r>
                          <w:r w:rsidRPr="00C81EA1">
                            <w:rPr>
                              <w:rFonts w:ascii="Mr Eaves SC Remake Medium" w:hAnsi="Mr Eaves SC Remake Medium"/>
                              <w:noProof/>
                              <w:color w:val="808080" w:themeColor="background1" w:themeShade="8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2447824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-47pt;margin-top:-13.05pt;width:25.95pt;height:110.55pt;z-index:25165977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" filled="f" stroked="f">
              <v:textbox style="mso-fit-shape-to-text:t">
                <w:txbxContent>
                  <w:p w:rsidR="00C81EA1" w:rsidRPr="00C81EA1" w:rsidRDefault="00C81EA1" w:rsidP="00C81EA1">
                    <w:pPr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</w:pP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fldChar w:fldCharType="begin"/>
                    </w: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instrText xml:space="preserve"> PAGE   \* MERGEFORMAT </w:instrText>
                    </w: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fldChar w:fldCharType="separate"/>
                    </w:r>
                    <w:r w:rsidR="009D2A57">
                      <w:rPr>
                        <w:rFonts w:ascii="Mr Eaves SC Remake Medium" w:hAnsi="Mr Eaves SC Remake Medium"/>
                        <w:noProof/>
                        <w:color w:val="808080" w:themeColor="background1" w:themeShade="80"/>
                        <w:sz w:val="24"/>
                      </w:rPr>
                      <w:t>2</w:t>
                    </w:r>
                    <w:r w:rsidRPr="00C81EA1">
                      <w:rPr>
                        <w:rFonts w:ascii="Mr Eaves SC Remake Medium" w:hAnsi="Mr Eaves SC Remake Medium"/>
                        <w:noProof/>
                        <w:color w:val="808080" w:themeColor="background1" w:themeShade="80"/>
                        <w:sz w:val="24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ascii="Bookinsanity" w:hAnsi="Bookinsanity"/>
        <w:noProof/>
        <w:color w:val="B08600"/>
        <w:sz w:val="16"/>
      </w:rPr>
      <w:drawing>
        <wp:anchor distT="0" distB="0" distL="114300" distR="114300" simplePos="0" relativeHeight="251658752" behindDoc="1" locked="0" layoutInCell="1" allowOverlap="1" wp14:anchorId="7D5CC0B9" wp14:editId="6A5A6627">
          <wp:simplePos x="0" y="0"/>
          <wp:positionH relativeFrom="page">
            <wp:posOffset>-15240</wp:posOffset>
          </wp:positionH>
          <wp:positionV relativeFrom="page">
            <wp:posOffset>9482928</wp:posOffset>
          </wp:positionV>
          <wp:extent cx="7781290" cy="583565"/>
          <wp:effectExtent l="0" t="0" r="0" b="6985"/>
          <wp:wrapNone/>
          <wp:docPr id="322" name="Picture 322" descr="C:\Users\byronb\AppData\Local\Microsoft\Windows\INetCache\Content.Word\1 - 6kGBrGW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7" descr="C:\Users\byronb\AppData\Local\Microsoft\Windows\INetCache\Content.Word\1 - 6kGBrGW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7781290" cy="5835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2A7877" w:rsidRDefault="00AA0394">
    <w:pPr>
      <w:pStyle w:val="Fuzeile"/>
    </w:pPr>
    <w:r w:rsidRPr="00F517D3">
      <w:rPr>
        <w:rFonts w:ascii="Bookinsanity" w:hAnsi="Bookinsanity"/>
        <w:noProof/>
        <w:color w:val="B08600"/>
        <w:sz w:val="16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0394" w:rsidRPr="00461C6C" w:rsidRDefault="006B383B" w:rsidP="00AA0394">
    <w:pPr>
      <w:tabs>
        <w:tab w:val="center" w:pos="4680"/>
        <w:tab w:val="right" w:pos="9360"/>
      </w:tabs>
      <w:ind w:right="-666" w:hanging="720"/>
      <w:jc w:val="right"/>
      <w:rPr>
        <w:rFonts w:ascii="Bookinsanity" w:eastAsia="Calibri" w:hAnsi="Bookinsanity" w:cs="Times New Roman"/>
        <w:color w:val="B08600"/>
        <w:sz w:val="16"/>
      </w:rPr>
    </w:pPr>
    <w:r w:rsidRPr="006B383B">
      <w:rPr>
        <w:rFonts w:ascii="Bookinsanity" w:eastAsia="Calibri" w:hAnsi="Bookinsanity" w:cs="Times New Roman"/>
        <w:noProof/>
        <w:color w:val="B08600"/>
        <w:sz w:val="16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51D2D1B1" wp14:editId="1FC350F7">
              <wp:simplePos x="0" y="0"/>
              <wp:positionH relativeFrom="page">
                <wp:posOffset>7415530</wp:posOffset>
              </wp:positionH>
              <wp:positionV relativeFrom="page">
                <wp:posOffset>9592310</wp:posOffset>
              </wp:positionV>
              <wp:extent cx="329609" cy="1403985"/>
              <wp:effectExtent l="0" t="0" r="0" b="1270"/>
              <wp:wrapNone/>
              <wp:docPr id="315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609" cy="14039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B383B" w:rsidRPr="00C81EA1" w:rsidRDefault="006B383B">
                          <w:pPr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</w:pP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fldChar w:fldCharType="begin"/>
                          </w: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instrText xml:space="preserve"> PAGE   \* MERGEFORMAT </w:instrText>
                          </w: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fldChar w:fldCharType="separate"/>
                          </w:r>
                          <w:r w:rsidR="00EB3713">
                            <w:rPr>
                              <w:rFonts w:ascii="Mr Eaves SC Remake Medium" w:hAnsi="Mr Eaves SC Remake Medium"/>
                              <w:noProof/>
                              <w:color w:val="808080" w:themeColor="background1" w:themeShade="80"/>
                              <w:sz w:val="24"/>
                            </w:rPr>
                            <w:t>1</w:t>
                          </w:r>
                          <w:r w:rsidRPr="00C81EA1">
                            <w:rPr>
                              <w:rFonts w:ascii="Mr Eaves SC Remake Medium" w:hAnsi="Mr Eaves SC Remake Medium"/>
                              <w:noProof/>
                              <w:color w:val="808080" w:themeColor="background1" w:themeShade="8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1D2D1B1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583.9pt;margin-top:755.3pt;width:25.95pt;height:110.55pt;z-index:251657728;visibility:visible;mso-wrap-style:square;mso-width-percent:0;mso-height-percent:2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" filled="f" stroked="f">
              <v:textbox style="mso-fit-shape-to-text:t">
                <w:txbxContent>
                  <w:p w:rsidR="006B383B" w:rsidRPr="00C81EA1" w:rsidRDefault="006B383B">
                    <w:pPr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</w:pP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fldChar w:fldCharType="begin"/>
                    </w: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instrText xml:space="preserve"> PAGE   \* MERGEFORMAT </w:instrText>
                    </w: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fldChar w:fldCharType="separate"/>
                    </w:r>
                    <w:r w:rsidR="00EB3713">
                      <w:rPr>
                        <w:rFonts w:ascii="Mr Eaves SC Remake Medium" w:hAnsi="Mr Eaves SC Remake Medium"/>
                        <w:noProof/>
                        <w:color w:val="808080" w:themeColor="background1" w:themeShade="80"/>
                        <w:sz w:val="24"/>
                      </w:rPr>
                      <w:t>1</w:t>
                    </w:r>
                    <w:r w:rsidRPr="00C81EA1">
                      <w:rPr>
                        <w:rFonts w:ascii="Mr Eaves SC Remake Medium" w:hAnsi="Mr Eaves SC Remake Medium"/>
                        <w:noProof/>
                        <w:color w:val="808080" w:themeColor="background1" w:themeShade="80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BF173D">
      <w:rPr>
        <w:rFonts w:eastAsia="Calibri" w:cs="Times New Roman"/>
        <w:noProof/>
      </w:rPr>
      <w:drawing>
        <wp:anchor distT="0" distB="0" distL="114300" distR="114300" simplePos="0" relativeHeight="251656704" behindDoc="1" locked="0" layoutInCell="1" allowOverlap="1">
          <wp:simplePos x="0" y="0"/>
          <wp:positionH relativeFrom="page">
            <wp:posOffset>-8890</wp:posOffset>
          </wp:positionH>
          <wp:positionV relativeFrom="page">
            <wp:posOffset>9500870</wp:posOffset>
          </wp:positionV>
          <wp:extent cx="7781290" cy="583565"/>
          <wp:effectExtent l="0" t="0" r="0" b="6985"/>
          <wp:wrapNone/>
          <wp:docPr id="1" name="Bild 9" descr="1 - 6kGBrGW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1 - 6kGBrGW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81290" cy="5835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2A7877" w:rsidRDefault="00AA0394">
    <w:pPr>
      <w:pStyle w:val="Fuzeile"/>
    </w:pPr>
    <w:r w:rsidRPr="00F517D3">
      <w:rPr>
        <w:rFonts w:ascii="Bookinsanity" w:hAnsi="Bookinsanity"/>
        <w:noProof/>
        <w:color w:val="B08600"/>
        <w:sz w:val="16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37AF9" w:rsidRDefault="00737AF9" w:rsidP="00844ECB">
      <w:r>
        <w:separator/>
      </w:r>
    </w:p>
  </w:footnote>
  <w:footnote w:type="continuationSeparator" w:id="0">
    <w:p w:rsidR="00737AF9" w:rsidRDefault="00737AF9" w:rsidP="00844ECB">
      <w:r>
        <w:continuationSeparator/>
      </w:r>
    </w:p>
  </w:footnote>
  <w:footnote w:type="continuationNotice" w:id="1">
    <w:p w:rsidR="00737AF9" w:rsidRDefault="00737AF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E53D5" w:rsidRDefault="00C81EA1">
    <w:pPr>
      <w:pStyle w:val="Kopfzeile"/>
    </w:pPr>
    <w:r>
      <w:rPr>
        <w:noProof/>
      </w:rPr>
      <w:drawing>
        <wp:anchor distT="0" distB="0" distL="114300" distR="114300" simplePos="0" relativeHeight="251654656" behindDoc="1" locked="0" layoutInCell="1" allowOverlap="1" wp14:anchorId="70297E11" wp14:editId="02D65634">
          <wp:simplePos x="0" y="0"/>
          <wp:positionH relativeFrom="column">
            <wp:posOffset>-635473</wp:posOffset>
          </wp:positionH>
          <wp:positionV relativeFrom="paragraph">
            <wp:posOffset>3175</wp:posOffset>
          </wp:positionV>
          <wp:extent cx="7781290" cy="10069830"/>
          <wp:effectExtent l="0" t="0" r="0" b="7620"/>
          <wp:wrapNone/>
          <wp:docPr id="316" name="Picture 316" descr="C:\Users\byronb\AppData\Local\Microsoft\Windows\INetCache\Content.Word\4 - UCIUXyr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byronb\AppData\Local\Microsoft\Windows\INetCache\Content.Word\4 - UCIUXyr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81290" cy="100698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4228A" w:rsidRDefault="00BF173D">
    <w:pPr>
      <w:pStyle w:val="Kopfzeile"/>
    </w:pPr>
    <w:r>
      <w:rPr>
        <w:noProof/>
      </w:rPr>
      <w:drawing>
        <wp:anchor distT="0" distB="0" distL="114300" distR="114300" simplePos="0" relativeHeight="251655680" behindDoc="1" locked="0" layoutInCell="1" allowOverlap="1">
          <wp:simplePos x="0" y="0"/>
          <wp:positionH relativeFrom="column">
            <wp:posOffset>-643890</wp:posOffset>
          </wp:positionH>
          <wp:positionV relativeFrom="paragraph">
            <wp:posOffset>1270</wp:posOffset>
          </wp:positionV>
          <wp:extent cx="7781290" cy="10069830"/>
          <wp:effectExtent l="0" t="0" r="0" b="7620"/>
          <wp:wrapNone/>
          <wp:docPr id="2" name="Bild 10" descr="4 - UCIUXy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4 - UCIUXy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81290" cy="1006983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E53D5" w:rsidRDefault="00737AF9">
    <w:pPr>
      <w:pStyle w:val="Kopfzeile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33841156" o:spid="_x0000_s2055" type="#_x0000_t75" style="position:absolute;margin-left:0;margin-top:0;width:612pt;height:11in;z-index:-251655680;mso-position-horizontal:center;mso-position-horizontal-relative:margin;mso-position-vertical:center;mso-position-vertical-relative:margin" o:allowincell="f">
          <v:imagedata r:id="rId1" o:title="Background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904DC3"/>
    <w:multiLevelType w:val="hybridMultilevel"/>
    <w:tmpl w:val="59161A48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7746CA"/>
    <w:multiLevelType w:val="hybridMultilevel"/>
    <w:tmpl w:val="41085D1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B466BF"/>
    <w:multiLevelType w:val="hybridMultilevel"/>
    <w:tmpl w:val="61D22C1C"/>
    <w:lvl w:ilvl="0" w:tplc="0026FF14">
      <w:start w:val="11"/>
      <w:numFmt w:val="bullet"/>
      <w:lvlText w:val=""/>
      <w:lvlJc w:val="left"/>
      <w:pPr>
        <w:ind w:left="410" w:hanging="360"/>
      </w:pPr>
      <w:rPr>
        <w:rFonts w:ascii="Symbol" w:eastAsiaTheme="minorHAnsi" w:hAnsi="Symbol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13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5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7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</w:abstractNum>
  <w:abstractNum w:abstractNumId="3" w15:restartNumberingAfterBreak="0">
    <w:nsid w:val="31EE22DA"/>
    <w:multiLevelType w:val="hybridMultilevel"/>
    <w:tmpl w:val="41085D1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E62CD7"/>
    <w:multiLevelType w:val="hybridMultilevel"/>
    <w:tmpl w:val="41085D1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736F46"/>
    <w:multiLevelType w:val="hybridMultilevel"/>
    <w:tmpl w:val="41085D1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7B3F0D"/>
    <w:multiLevelType w:val="hybridMultilevel"/>
    <w:tmpl w:val="41085D1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4"/>
  </w:num>
  <w:num w:numId="5">
    <w:abstractNumId w:val="6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embedSystemFonts/>
  <w:proofState w:spelling="clean" w:grammar="clean"/>
  <w:attachedTemplate r:id="rId1"/>
  <w:defaultTabStop w:val="720"/>
  <w:hyphenationZone w:val="425"/>
  <w:evenAndOddHeaders/>
  <w:characterSpacingControl w:val="doNotCompress"/>
  <w:hdrShapeDefaults>
    <o:shapedefaults v:ext="edit" spidmax="2056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73D"/>
    <w:rsid w:val="00005C1C"/>
    <w:rsid w:val="00006F62"/>
    <w:rsid w:val="00016B40"/>
    <w:rsid w:val="0006444A"/>
    <w:rsid w:val="00065A07"/>
    <w:rsid w:val="000E05B6"/>
    <w:rsid w:val="000E7FCC"/>
    <w:rsid w:val="000F4710"/>
    <w:rsid w:val="00111300"/>
    <w:rsid w:val="00114C3B"/>
    <w:rsid w:val="00114ED1"/>
    <w:rsid w:val="0012143A"/>
    <w:rsid w:val="00127791"/>
    <w:rsid w:val="0014160E"/>
    <w:rsid w:val="00145835"/>
    <w:rsid w:val="00164907"/>
    <w:rsid w:val="001A6B67"/>
    <w:rsid w:val="001B6865"/>
    <w:rsid w:val="001D21D7"/>
    <w:rsid w:val="001F54E5"/>
    <w:rsid w:val="00245829"/>
    <w:rsid w:val="0025211F"/>
    <w:rsid w:val="00282835"/>
    <w:rsid w:val="002959F2"/>
    <w:rsid w:val="002A2B67"/>
    <w:rsid w:val="002A7877"/>
    <w:rsid w:val="002B2CA9"/>
    <w:rsid w:val="002B42F9"/>
    <w:rsid w:val="002F1AE8"/>
    <w:rsid w:val="002F345D"/>
    <w:rsid w:val="00327F67"/>
    <w:rsid w:val="00337C60"/>
    <w:rsid w:val="0035515E"/>
    <w:rsid w:val="00377978"/>
    <w:rsid w:val="00384B79"/>
    <w:rsid w:val="0039586F"/>
    <w:rsid w:val="003A6985"/>
    <w:rsid w:val="003B5070"/>
    <w:rsid w:val="003B6758"/>
    <w:rsid w:val="003C4FE3"/>
    <w:rsid w:val="003D48FE"/>
    <w:rsid w:val="003D4DB8"/>
    <w:rsid w:val="003E4E19"/>
    <w:rsid w:val="003E693C"/>
    <w:rsid w:val="00403032"/>
    <w:rsid w:val="0041254E"/>
    <w:rsid w:val="00424A20"/>
    <w:rsid w:val="00427A15"/>
    <w:rsid w:val="0044228A"/>
    <w:rsid w:val="004454D3"/>
    <w:rsid w:val="00446644"/>
    <w:rsid w:val="004A069C"/>
    <w:rsid w:val="004A7C74"/>
    <w:rsid w:val="004B0F4D"/>
    <w:rsid w:val="004B22B7"/>
    <w:rsid w:val="004D022B"/>
    <w:rsid w:val="004D5369"/>
    <w:rsid w:val="004E1359"/>
    <w:rsid w:val="00502381"/>
    <w:rsid w:val="00516D5F"/>
    <w:rsid w:val="005325BE"/>
    <w:rsid w:val="00536A26"/>
    <w:rsid w:val="005408DE"/>
    <w:rsid w:val="005466E6"/>
    <w:rsid w:val="00565AA4"/>
    <w:rsid w:val="005724B6"/>
    <w:rsid w:val="00583965"/>
    <w:rsid w:val="00584CBF"/>
    <w:rsid w:val="005A08CE"/>
    <w:rsid w:val="005A1DDE"/>
    <w:rsid w:val="005A615A"/>
    <w:rsid w:val="005D04D9"/>
    <w:rsid w:val="005D064E"/>
    <w:rsid w:val="005E3EE0"/>
    <w:rsid w:val="0060021D"/>
    <w:rsid w:val="00601468"/>
    <w:rsid w:val="00606CA4"/>
    <w:rsid w:val="006142D1"/>
    <w:rsid w:val="0061664F"/>
    <w:rsid w:val="00640AD4"/>
    <w:rsid w:val="00662F7A"/>
    <w:rsid w:val="00666C7A"/>
    <w:rsid w:val="00671825"/>
    <w:rsid w:val="0067365D"/>
    <w:rsid w:val="00685CC5"/>
    <w:rsid w:val="006A1DA1"/>
    <w:rsid w:val="006B383B"/>
    <w:rsid w:val="006C06CF"/>
    <w:rsid w:val="006C2BB5"/>
    <w:rsid w:val="00711652"/>
    <w:rsid w:val="007357C0"/>
    <w:rsid w:val="007363CC"/>
    <w:rsid w:val="00737AF9"/>
    <w:rsid w:val="007570DB"/>
    <w:rsid w:val="007648FB"/>
    <w:rsid w:val="007658E9"/>
    <w:rsid w:val="007B0093"/>
    <w:rsid w:val="007D4318"/>
    <w:rsid w:val="0082438A"/>
    <w:rsid w:val="00844ECB"/>
    <w:rsid w:val="00854B97"/>
    <w:rsid w:val="00892572"/>
    <w:rsid w:val="00895E1A"/>
    <w:rsid w:val="008C21FE"/>
    <w:rsid w:val="008D4A8D"/>
    <w:rsid w:val="008F5FC8"/>
    <w:rsid w:val="00914FFE"/>
    <w:rsid w:val="0092294E"/>
    <w:rsid w:val="009501C4"/>
    <w:rsid w:val="009567D0"/>
    <w:rsid w:val="0095702B"/>
    <w:rsid w:val="00966606"/>
    <w:rsid w:val="00971FF2"/>
    <w:rsid w:val="009764A6"/>
    <w:rsid w:val="00987164"/>
    <w:rsid w:val="00990E37"/>
    <w:rsid w:val="009A0D20"/>
    <w:rsid w:val="009A1F12"/>
    <w:rsid w:val="009C791E"/>
    <w:rsid w:val="009D215E"/>
    <w:rsid w:val="009D2A57"/>
    <w:rsid w:val="00A00670"/>
    <w:rsid w:val="00A01228"/>
    <w:rsid w:val="00A05475"/>
    <w:rsid w:val="00A1150A"/>
    <w:rsid w:val="00A27420"/>
    <w:rsid w:val="00A3055F"/>
    <w:rsid w:val="00A33D7F"/>
    <w:rsid w:val="00A40429"/>
    <w:rsid w:val="00A51F8A"/>
    <w:rsid w:val="00A632EC"/>
    <w:rsid w:val="00A657EA"/>
    <w:rsid w:val="00A820EB"/>
    <w:rsid w:val="00A8363F"/>
    <w:rsid w:val="00AA0394"/>
    <w:rsid w:val="00AE202C"/>
    <w:rsid w:val="00AE516F"/>
    <w:rsid w:val="00AF6A5B"/>
    <w:rsid w:val="00B007A2"/>
    <w:rsid w:val="00B177CE"/>
    <w:rsid w:val="00B42C2D"/>
    <w:rsid w:val="00B67870"/>
    <w:rsid w:val="00B92C7F"/>
    <w:rsid w:val="00B94390"/>
    <w:rsid w:val="00BA5CAB"/>
    <w:rsid w:val="00BA73E2"/>
    <w:rsid w:val="00BA79A8"/>
    <w:rsid w:val="00BE67D7"/>
    <w:rsid w:val="00BF11BB"/>
    <w:rsid w:val="00BF173D"/>
    <w:rsid w:val="00C04A69"/>
    <w:rsid w:val="00C65920"/>
    <w:rsid w:val="00C8170F"/>
    <w:rsid w:val="00C81EA1"/>
    <w:rsid w:val="00C8318B"/>
    <w:rsid w:val="00C91451"/>
    <w:rsid w:val="00CA0503"/>
    <w:rsid w:val="00CA6088"/>
    <w:rsid w:val="00CA7A5D"/>
    <w:rsid w:val="00CD05F3"/>
    <w:rsid w:val="00CE0FE1"/>
    <w:rsid w:val="00D00461"/>
    <w:rsid w:val="00D213EA"/>
    <w:rsid w:val="00D2491D"/>
    <w:rsid w:val="00D378AA"/>
    <w:rsid w:val="00D527EF"/>
    <w:rsid w:val="00D533B4"/>
    <w:rsid w:val="00D618EB"/>
    <w:rsid w:val="00D63CAE"/>
    <w:rsid w:val="00D71D57"/>
    <w:rsid w:val="00D71FDF"/>
    <w:rsid w:val="00D750C5"/>
    <w:rsid w:val="00D757AC"/>
    <w:rsid w:val="00D93BC7"/>
    <w:rsid w:val="00DA1D20"/>
    <w:rsid w:val="00DD2EED"/>
    <w:rsid w:val="00DF1BEE"/>
    <w:rsid w:val="00E10F2A"/>
    <w:rsid w:val="00E20FA2"/>
    <w:rsid w:val="00E222D2"/>
    <w:rsid w:val="00E640C6"/>
    <w:rsid w:val="00E966C9"/>
    <w:rsid w:val="00E97080"/>
    <w:rsid w:val="00EA28A2"/>
    <w:rsid w:val="00EB3713"/>
    <w:rsid w:val="00EB76B9"/>
    <w:rsid w:val="00EC406F"/>
    <w:rsid w:val="00ED5EE9"/>
    <w:rsid w:val="00EE53D5"/>
    <w:rsid w:val="00EF7682"/>
    <w:rsid w:val="00F02B6F"/>
    <w:rsid w:val="00F25428"/>
    <w:rsid w:val="00F6040E"/>
    <w:rsid w:val="00F841E4"/>
    <w:rsid w:val="00FA7AE7"/>
    <w:rsid w:val="00FB72C2"/>
    <w:rsid w:val="00FC0C44"/>
    <w:rsid w:val="00FF3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1"/>
    </o:shapelayout>
  </w:shapeDefaults>
  <w:decimalSymbol w:val=","/>
  <w:listSeparator w:val=";"/>
  <w14:docId w14:val="3E733564"/>
  <w15:docId w15:val="{283E11F3-D2D9-46F0-988B-0EDD5FDEA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inorHAnsi" w:hAnsiTheme="maj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rsid w:val="00DA1D20"/>
    <w:rPr>
      <w:rFonts w:ascii="Bookmania" w:hAnsi="Bookmania"/>
      <w:sz w:val="18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7357C0"/>
    <w:pPr>
      <w:keepNext/>
      <w:keepLines/>
      <w:spacing w:before="120" w:after="120"/>
      <w:outlineLvl w:val="0"/>
    </w:pPr>
    <w:rPr>
      <w:rFonts w:ascii="Mr. Eaves Small Caps" w:eastAsiaTheme="majorEastAsia" w:hAnsi="Mr. Eaves Small Caps" w:cstheme="majorBidi"/>
      <w:color w:val="58170D"/>
      <w:sz w:val="40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rsid w:val="007357C0"/>
    <w:pPr>
      <w:keepNext/>
      <w:keepLines/>
      <w:pBdr>
        <w:bottom w:val="single" w:sz="18" w:space="1" w:color="CDA252"/>
      </w:pBdr>
      <w:spacing w:before="120" w:after="120"/>
      <w:outlineLvl w:val="1"/>
    </w:pPr>
    <w:rPr>
      <w:rFonts w:ascii="Mr. Eaves Small Caps" w:eastAsiaTheme="majorEastAsia" w:hAnsi="Mr. Eaves Small Caps" w:cstheme="majorBidi"/>
      <w:color w:val="58170D"/>
      <w:sz w:val="30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DA1D20"/>
    <w:pPr>
      <w:keepNext/>
      <w:keepLines/>
      <w:spacing w:before="240" w:after="80"/>
      <w:outlineLvl w:val="2"/>
    </w:pPr>
    <w:rPr>
      <w:rFonts w:ascii="Scala Sans" w:eastAsiaTheme="majorEastAsia" w:hAnsi="Scala Sans" w:cstheme="majorBidi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DA1D20"/>
    <w:pPr>
      <w:keepNext/>
      <w:keepLines/>
      <w:spacing w:before="80" w:after="80"/>
      <w:outlineLvl w:val="3"/>
    </w:pPr>
    <w:rPr>
      <w:rFonts w:ascii="Scala Sans" w:eastAsiaTheme="majorEastAsia" w:hAnsi="Scala Sans" w:cstheme="majorBidi"/>
      <w:b/>
      <w:iCs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CD05F3"/>
    <w:pPr>
      <w:spacing w:after="240"/>
      <w:contextualSpacing/>
    </w:pPr>
    <w:rPr>
      <w:rFonts w:ascii="Mr. Eaves Small Caps" w:eastAsiaTheme="majorEastAsia" w:hAnsi="Mr. Eaves Small Caps" w:cstheme="majorBidi"/>
      <w:color w:val="58170D"/>
      <w:spacing w:val="-10"/>
      <w:kern w:val="28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D05F3"/>
    <w:rPr>
      <w:rFonts w:ascii="Mr. Eaves Small Caps" w:eastAsiaTheme="majorEastAsia" w:hAnsi="Mr. Eaves Small Caps" w:cstheme="majorBidi"/>
      <w:color w:val="58170D"/>
      <w:spacing w:val="-10"/>
      <w:kern w:val="28"/>
      <w:sz w:val="48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7357C0"/>
    <w:rPr>
      <w:rFonts w:ascii="Mr. Eaves Small Caps" w:eastAsiaTheme="majorEastAsia" w:hAnsi="Mr. Eaves Small Caps" w:cstheme="majorBidi"/>
      <w:color w:val="58170D"/>
      <w:sz w:val="40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357C0"/>
    <w:rPr>
      <w:rFonts w:ascii="Mr. Eaves Small Caps" w:eastAsiaTheme="majorEastAsia" w:hAnsi="Mr. Eaves Small Caps" w:cstheme="majorBidi"/>
      <w:color w:val="58170D"/>
      <w:sz w:val="30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DA1D20"/>
    <w:rPr>
      <w:rFonts w:ascii="Scala Sans" w:eastAsiaTheme="majorEastAsia" w:hAnsi="Scala Sans" w:cstheme="majorBidi"/>
      <w:sz w:val="22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DA1D20"/>
    <w:rPr>
      <w:rFonts w:ascii="Scala Sans" w:eastAsiaTheme="majorEastAsia" w:hAnsi="Scala Sans" w:cstheme="majorBidi"/>
      <w:b/>
      <w:iCs/>
      <w:sz w:val="18"/>
    </w:rPr>
  </w:style>
  <w:style w:type="paragraph" w:styleId="KeinLeerraum">
    <w:name w:val="No Spacing"/>
    <w:uiPriority w:val="1"/>
    <w:qFormat/>
    <w:rsid w:val="00DA1D20"/>
    <w:pPr>
      <w:spacing w:before="40" w:after="40"/>
    </w:pPr>
    <w:rPr>
      <w:rFonts w:ascii="Scala Sans" w:hAnsi="Scala Sans"/>
      <w:sz w:val="17"/>
    </w:rPr>
  </w:style>
  <w:style w:type="paragraph" w:customStyle="1" w:styleId="PHBTitle">
    <w:name w:val="PHB Title"/>
    <w:basedOn w:val="Standard"/>
    <w:next w:val="DDRegular"/>
    <w:link w:val="PHBTitleChar"/>
    <w:qFormat/>
    <w:rsid w:val="00CD05F3"/>
    <w:pPr>
      <w:spacing w:after="40"/>
    </w:pPr>
    <w:rPr>
      <w:rFonts w:ascii="Mr. Eaves Small Caps" w:hAnsi="Mr. Eaves Small Caps"/>
      <w:color w:val="53170D"/>
      <w:sz w:val="48"/>
    </w:rPr>
  </w:style>
  <w:style w:type="paragraph" w:customStyle="1" w:styleId="DDRegular">
    <w:name w:val="D&amp;D Regular"/>
    <w:basedOn w:val="PHBTitle"/>
    <w:link w:val="DDRegularChar"/>
    <w:qFormat/>
    <w:rsid w:val="006B383B"/>
    <w:pPr>
      <w:tabs>
        <w:tab w:val="left" w:pos="360"/>
      </w:tabs>
      <w:spacing w:before="20" w:after="100" w:line="288" w:lineRule="auto"/>
      <w:contextualSpacing/>
    </w:pPr>
    <w:rPr>
      <w:rFonts w:ascii="Bookinsanity Remake" w:hAnsi="Bookinsanity Remake"/>
      <w:color w:val="000000" w:themeColor="text1"/>
      <w:sz w:val="18"/>
    </w:rPr>
  </w:style>
  <w:style w:type="paragraph" w:customStyle="1" w:styleId="DDHeader">
    <w:name w:val="D&amp;D Header"/>
    <w:basedOn w:val="PHBTitle"/>
    <w:next w:val="DDRegular"/>
    <w:link w:val="DDHeaderChar"/>
    <w:qFormat/>
    <w:rsid w:val="008F5FC8"/>
    <w:pPr>
      <w:spacing w:after="0"/>
    </w:pPr>
    <w:rPr>
      <w:sz w:val="40"/>
    </w:rPr>
  </w:style>
  <w:style w:type="character" w:customStyle="1" w:styleId="PHBTitleChar">
    <w:name w:val="PHB Title Char"/>
    <w:basedOn w:val="Absatz-Standardschriftart"/>
    <w:link w:val="PHBTitle"/>
    <w:rsid w:val="00CD05F3"/>
    <w:rPr>
      <w:rFonts w:ascii="Mr. Eaves Small Caps" w:hAnsi="Mr. Eaves Small Caps"/>
      <w:color w:val="53170D"/>
      <w:sz w:val="48"/>
    </w:rPr>
  </w:style>
  <w:style w:type="character" w:customStyle="1" w:styleId="DDRegularChar">
    <w:name w:val="D&amp;D Regular Char"/>
    <w:basedOn w:val="PHBTitleChar"/>
    <w:link w:val="DDRegular"/>
    <w:rsid w:val="006B383B"/>
    <w:rPr>
      <w:rFonts w:ascii="Bookinsanity Remake" w:hAnsi="Bookinsanity Remake"/>
      <w:color w:val="000000" w:themeColor="text1"/>
      <w:sz w:val="18"/>
    </w:rPr>
  </w:style>
  <w:style w:type="paragraph" w:customStyle="1" w:styleId="DDSubHeaderGold">
    <w:name w:val="D&amp;D SubHeader Gold"/>
    <w:basedOn w:val="DDHeader"/>
    <w:next w:val="DDRegular"/>
    <w:link w:val="DDSubHeaderGoldChar"/>
    <w:qFormat/>
    <w:rsid w:val="009A0D20"/>
    <w:pPr>
      <w:pBdr>
        <w:bottom w:val="single" w:sz="4" w:space="0" w:color="D2B17D"/>
      </w:pBdr>
      <w:spacing w:after="80"/>
    </w:pPr>
    <w:rPr>
      <w:sz w:val="32"/>
    </w:rPr>
  </w:style>
  <w:style w:type="character" w:customStyle="1" w:styleId="DDHeaderChar">
    <w:name w:val="D&amp;D Header Char"/>
    <w:basedOn w:val="DDRegularChar"/>
    <w:link w:val="DDHeader"/>
    <w:rsid w:val="008F5FC8"/>
    <w:rPr>
      <w:rFonts w:ascii="Mr. Eaves Small Caps" w:hAnsi="Mr. Eaves Small Caps"/>
      <w:color w:val="53170D"/>
      <w:sz w:val="40"/>
    </w:rPr>
  </w:style>
  <w:style w:type="paragraph" w:customStyle="1" w:styleId="DDSmallHeader">
    <w:name w:val="D&amp;D Small Header"/>
    <w:basedOn w:val="DDHeader"/>
    <w:next w:val="DDRegular"/>
    <w:link w:val="DDSmallHeaderChar"/>
    <w:qFormat/>
    <w:rsid w:val="00424A20"/>
    <w:rPr>
      <w:sz w:val="26"/>
    </w:rPr>
  </w:style>
  <w:style w:type="character" w:customStyle="1" w:styleId="DDSubHeaderGoldChar">
    <w:name w:val="D&amp;D SubHeader Gold Char"/>
    <w:basedOn w:val="DDHeaderChar"/>
    <w:link w:val="DDSubHeaderGold"/>
    <w:rsid w:val="009A0D20"/>
    <w:rPr>
      <w:rFonts w:ascii="Mr. Eaves Small Caps" w:hAnsi="Mr. Eaves Small Caps"/>
      <w:color w:val="53170D"/>
      <w:sz w:val="32"/>
    </w:rPr>
  </w:style>
  <w:style w:type="paragraph" w:styleId="Kopfzeile">
    <w:name w:val="header"/>
    <w:basedOn w:val="Standard"/>
    <w:link w:val="KopfzeileZchn"/>
    <w:uiPriority w:val="99"/>
    <w:unhideWhenUsed/>
    <w:rsid w:val="00844ECB"/>
    <w:pPr>
      <w:tabs>
        <w:tab w:val="center" w:pos="4680"/>
        <w:tab w:val="right" w:pos="9360"/>
      </w:tabs>
    </w:pPr>
  </w:style>
  <w:style w:type="character" w:customStyle="1" w:styleId="DDSmallHeaderChar">
    <w:name w:val="D&amp;D Small Header Char"/>
    <w:basedOn w:val="DDHeaderChar"/>
    <w:link w:val="DDSmallHeader"/>
    <w:rsid w:val="00424A20"/>
    <w:rPr>
      <w:rFonts w:ascii="Mr. Eaves Small Caps" w:hAnsi="Mr. Eaves Small Caps"/>
      <w:color w:val="53170D"/>
      <w:sz w:val="26"/>
    </w:rPr>
  </w:style>
  <w:style w:type="character" w:customStyle="1" w:styleId="KopfzeileZchn">
    <w:name w:val="Kopfzeile Zchn"/>
    <w:basedOn w:val="Absatz-Standardschriftart"/>
    <w:link w:val="Kopfzeile"/>
    <w:uiPriority w:val="99"/>
    <w:rsid w:val="00844ECB"/>
    <w:rPr>
      <w:rFonts w:ascii="Bookmania" w:hAnsi="Bookmania"/>
      <w:sz w:val="18"/>
    </w:rPr>
  </w:style>
  <w:style w:type="paragraph" w:styleId="Fuzeile">
    <w:name w:val="footer"/>
    <w:basedOn w:val="Standard"/>
    <w:link w:val="FuzeileZchn"/>
    <w:uiPriority w:val="99"/>
    <w:unhideWhenUsed/>
    <w:rsid w:val="00844ECB"/>
    <w:pPr>
      <w:tabs>
        <w:tab w:val="center" w:pos="4680"/>
        <w:tab w:val="right" w:pos="9360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844ECB"/>
    <w:rPr>
      <w:rFonts w:ascii="Bookmania" w:hAnsi="Bookmania"/>
      <w:sz w:val="18"/>
    </w:rPr>
  </w:style>
  <w:style w:type="paragraph" w:customStyle="1" w:styleId="MMMonsterName">
    <w:name w:val="MM Monster Name"/>
    <w:basedOn w:val="DDRegular"/>
    <w:next w:val="MMMonsterType"/>
    <w:link w:val="MMMonsterNameChar"/>
    <w:rsid w:val="00114ED1"/>
    <w:pPr>
      <w:pBdr>
        <w:top w:val="thickThinSmallGap" w:sz="24" w:space="3" w:color="D2B17D"/>
      </w:pBdr>
      <w:spacing w:after="0"/>
    </w:pPr>
    <w:rPr>
      <w:rFonts w:ascii="MrsEavesSmallCaps" w:hAnsi="MrsEavesSmallCaps"/>
      <w:color w:val="53170D"/>
      <w:sz w:val="34"/>
    </w:rPr>
  </w:style>
  <w:style w:type="paragraph" w:customStyle="1" w:styleId="MMMonsterType">
    <w:name w:val="MM Monster Type"/>
    <w:basedOn w:val="DDSubHeaderGold"/>
    <w:next w:val="MMAC"/>
    <w:link w:val="MMMonsterTypeChar"/>
    <w:rsid w:val="002F345D"/>
    <w:pPr>
      <w:pBdr>
        <w:bottom w:val="single" w:sz="18" w:space="3" w:color="53170D"/>
      </w:pBdr>
    </w:pPr>
    <w:rPr>
      <w:rFonts w:ascii="Bookmania" w:hAnsi="Bookmania"/>
      <w:i/>
      <w:color w:val="000000" w:themeColor="text1"/>
      <w:sz w:val="16"/>
    </w:rPr>
  </w:style>
  <w:style w:type="character" w:customStyle="1" w:styleId="MMMonsterNameChar">
    <w:name w:val="MM Monster Name Char"/>
    <w:basedOn w:val="DDRegularChar"/>
    <w:link w:val="MMMonsterName"/>
    <w:rsid w:val="00114ED1"/>
    <w:rPr>
      <w:rFonts w:ascii="MrsEavesSmallCaps" w:hAnsi="MrsEavesSmallCaps"/>
      <w:color w:val="53170D"/>
      <w:sz w:val="34"/>
    </w:rPr>
  </w:style>
  <w:style w:type="paragraph" w:customStyle="1" w:styleId="MMAC">
    <w:name w:val="MM AC"/>
    <w:basedOn w:val="MMMonsterName"/>
    <w:next w:val="MMHitPoints"/>
    <w:link w:val="MMACChar"/>
    <w:rsid w:val="00A27420"/>
    <w:pPr>
      <w:pBdr>
        <w:top w:val="none" w:sz="0" w:space="0" w:color="auto"/>
      </w:pBdr>
    </w:pPr>
    <w:rPr>
      <w:rFonts w:ascii="Bookmania" w:hAnsi="Bookmania"/>
      <w:b/>
      <w:sz w:val="17"/>
    </w:rPr>
  </w:style>
  <w:style w:type="character" w:customStyle="1" w:styleId="MMMonsterTypeChar">
    <w:name w:val="MM Monster Type Char"/>
    <w:basedOn w:val="MMMonsterNameChar"/>
    <w:link w:val="MMMonsterType"/>
    <w:rsid w:val="002F345D"/>
    <w:rPr>
      <w:rFonts w:ascii="Bookmania" w:hAnsi="Bookmania"/>
      <w:i/>
      <w:color w:val="000000" w:themeColor="text1"/>
      <w:sz w:val="16"/>
    </w:rPr>
  </w:style>
  <w:style w:type="paragraph" w:customStyle="1" w:styleId="MMHitPoints">
    <w:name w:val="MM HitPoints"/>
    <w:basedOn w:val="MMAC"/>
    <w:next w:val="MMSpeed"/>
    <w:link w:val="MMHitPointsChar"/>
    <w:rsid w:val="00565AA4"/>
    <w:pPr>
      <w:spacing w:before="0"/>
    </w:pPr>
  </w:style>
  <w:style w:type="character" w:customStyle="1" w:styleId="MMACChar">
    <w:name w:val="MM AC Char"/>
    <w:basedOn w:val="MMMonsterNameChar"/>
    <w:link w:val="MMAC"/>
    <w:rsid w:val="00A27420"/>
    <w:rPr>
      <w:rFonts w:ascii="Bookmania" w:hAnsi="Bookmania"/>
      <w:b/>
      <w:color w:val="53170D"/>
      <w:sz w:val="17"/>
    </w:rPr>
  </w:style>
  <w:style w:type="paragraph" w:customStyle="1" w:styleId="MMSpeed">
    <w:name w:val="MM Speed"/>
    <w:basedOn w:val="MMAC"/>
    <w:link w:val="MMSpeedChar"/>
    <w:rsid w:val="00565AA4"/>
    <w:pPr>
      <w:pBdr>
        <w:bottom w:val="single" w:sz="18" w:space="3" w:color="53170D"/>
      </w:pBdr>
      <w:spacing w:before="0"/>
    </w:pPr>
  </w:style>
  <w:style w:type="character" w:customStyle="1" w:styleId="MMHitPointsChar">
    <w:name w:val="MM HitPoints Char"/>
    <w:basedOn w:val="MMACChar"/>
    <w:link w:val="MMHitPoints"/>
    <w:rsid w:val="00565AA4"/>
    <w:rPr>
      <w:rFonts w:ascii="Bookmania" w:hAnsi="Bookmania"/>
      <w:b/>
      <w:color w:val="53170D"/>
      <w:sz w:val="17"/>
    </w:rPr>
  </w:style>
  <w:style w:type="table" w:styleId="Tabellenraster">
    <w:name w:val="Table Grid"/>
    <w:basedOn w:val="NormaleTabelle"/>
    <w:uiPriority w:val="39"/>
    <w:rsid w:val="009229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MSpeedChar">
    <w:name w:val="MM Speed Char"/>
    <w:basedOn w:val="MMACChar"/>
    <w:link w:val="MMSpeed"/>
    <w:rsid w:val="00565AA4"/>
    <w:rPr>
      <w:rFonts w:ascii="Bookmania" w:hAnsi="Bookmania"/>
      <w:b/>
      <w:color w:val="53170D"/>
      <w:sz w:val="17"/>
    </w:rPr>
  </w:style>
  <w:style w:type="paragraph" w:customStyle="1" w:styleId="MMStats">
    <w:name w:val="MM Stats"/>
    <w:basedOn w:val="MMSpeed"/>
    <w:next w:val="MMStatValues"/>
    <w:link w:val="MMStatsChar"/>
    <w:rsid w:val="002F345D"/>
    <w:pPr>
      <w:pBdr>
        <w:bottom w:val="none" w:sz="0" w:space="0" w:color="auto"/>
      </w:pBdr>
      <w:jc w:val="center"/>
    </w:pPr>
  </w:style>
  <w:style w:type="paragraph" w:customStyle="1" w:styleId="MMStatValues">
    <w:name w:val="MM Stat Values"/>
    <w:basedOn w:val="MMSpeed"/>
    <w:next w:val="MMMoves"/>
    <w:link w:val="MMStatValuesChar"/>
    <w:rsid w:val="00A27420"/>
    <w:pPr>
      <w:pBdr>
        <w:bottom w:val="none" w:sz="0" w:space="0" w:color="auto"/>
      </w:pBdr>
      <w:jc w:val="center"/>
    </w:pPr>
    <w:rPr>
      <w:b w:val="0"/>
    </w:rPr>
  </w:style>
  <w:style w:type="character" w:customStyle="1" w:styleId="MMStatsChar">
    <w:name w:val="MM Stats Char"/>
    <w:basedOn w:val="MMSpeedChar"/>
    <w:link w:val="MMStats"/>
    <w:rsid w:val="002F345D"/>
    <w:rPr>
      <w:rFonts w:ascii="Bookmania" w:hAnsi="Bookmania"/>
      <w:b/>
      <w:color w:val="53170D"/>
      <w:sz w:val="17"/>
    </w:rPr>
  </w:style>
  <w:style w:type="paragraph" w:customStyle="1" w:styleId="MMMoves">
    <w:name w:val="MM Moves"/>
    <w:basedOn w:val="MMSpeed"/>
    <w:link w:val="MMMovesChar"/>
    <w:rsid w:val="00584CBF"/>
    <w:pPr>
      <w:pBdr>
        <w:top w:val="single" w:sz="18" w:space="6" w:color="53170D"/>
        <w:bottom w:val="none" w:sz="0" w:space="0" w:color="auto"/>
      </w:pBdr>
      <w:spacing w:after="80"/>
    </w:pPr>
    <w:rPr>
      <w:b w:val="0"/>
      <w:color w:val="auto"/>
      <w:sz w:val="16"/>
    </w:rPr>
  </w:style>
  <w:style w:type="character" w:customStyle="1" w:styleId="MMStatValuesChar">
    <w:name w:val="MM Stat Values Char"/>
    <w:basedOn w:val="MMSpeedChar"/>
    <w:link w:val="MMStatValues"/>
    <w:rsid w:val="00A27420"/>
    <w:rPr>
      <w:rFonts w:ascii="Bookmania" w:hAnsi="Bookmania"/>
      <w:b w:val="0"/>
      <w:color w:val="53170D"/>
      <w:sz w:val="17"/>
    </w:rPr>
  </w:style>
  <w:style w:type="paragraph" w:customStyle="1" w:styleId="MMAction">
    <w:name w:val="MM Action"/>
    <w:basedOn w:val="MMMoves"/>
    <w:next w:val="MMActionsText"/>
    <w:link w:val="MMActionChar"/>
    <w:rsid w:val="00E10F2A"/>
    <w:pPr>
      <w:pBdr>
        <w:top w:val="none" w:sz="0" w:space="0" w:color="auto"/>
        <w:bottom w:val="single" w:sz="6" w:space="1" w:color="53170D"/>
      </w:pBdr>
    </w:pPr>
    <w:rPr>
      <w:rFonts w:ascii="ScalaSans Caps" w:hAnsi="ScalaSans Caps"/>
      <w:color w:val="53170D"/>
    </w:rPr>
  </w:style>
  <w:style w:type="character" w:customStyle="1" w:styleId="MMMovesChar">
    <w:name w:val="MM Moves Char"/>
    <w:basedOn w:val="MMSpeedChar"/>
    <w:link w:val="MMMoves"/>
    <w:rsid w:val="00584CBF"/>
    <w:rPr>
      <w:rFonts w:ascii="Bookmania" w:hAnsi="Bookmania"/>
      <w:b w:val="0"/>
      <w:color w:val="53170D"/>
      <w:sz w:val="16"/>
    </w:rPr>
  </w:style>
  <w:style w:type="paragraph" w:customStyle="1" w:styleId="MMActionsText">
    <w:name w:val="MM Actions Text"/>
    <w:basedOn w:val="MMAction"/>
    <w:next w:val="MMBottomBorder"/>
    <w:link w:val="MMActionsTextChar"/>
    <w:rsid w:val="00565AA4"/>
    <w:pPr>
      <w:pBdr>
        <w:bottom w:val="none" w:sz="0" w:space="0" w:color="auto"/>
      </w:pBdr>
      <w:tabs>
        <w:tab w:val="clear" w:pos="360"/>
      </w:tabs>
      <w:spacing w:before="80" w:after="0"/>
    </w:pPr>
    <w:rPr>
      <w:rFonts w:ascii="Bookmania" w:hAnsi="Bookmania"/>
      <w:color w:val="000000" w:themeColor="text1"/>
    </w:rPr>
  </w:style>
  <w:style w:type="character" w:customStyle="1" w:styleId="MMActionChar">
    <w:name w:val="MM Action Char"/>
    <w:basedOn w:val="MMMovesChar"/>
    <w:link w:val="MMAction"/>
    <w:rsid w:val="00E10F2A"/>
    <w:rPr>
      <w:rFonts w:ascii="ScalaSans Caps" w:hAnsi="ScalaSans Caps"/>
      <w:b w:val="0"/>
      <w:color w:val="53170D"/>
      <w:sz w:val="16"/>
    </w:rPr>
  </w:style>
  <w:style w:type="character" w:customStyle="1" w:styleId="MMActionsTextChar">
    <w:name w:val="MM Actions Text Char"/>
    <w:basedOn w:val="MMActionChar"/>
    <w:link w:val="MMActionsText"/>
    <w:rsid w:val="00565AA4"/>
    <w:rPr>
      <w:rFonts w:ascii="Bookmania" w:hAnsi="Bookmania"/>
      <w:b w:val="0"/>
      <w:color w:val="000000" w:themeColor="text1"/>
      <w:sz w:val="16"/>
    </w:rPr>
  </w:style>
  <w:style w:type="paragraph" w:customStyle="1" w:styleId="MMSkills">
    <w:name w:val="MM Skills"/>
    <w:basedOn w:val="MMHitPoints"/>
    <w:next w:val="Standard"/>
    <w:link w:val="MMSkillsChar"/>
    <w:rsid w:val="00E10F2A"/>
    <w:pPr>
      <w:pBdr>
        <w:top w:val="single" w:sz="18" w:space="2" w:color="53170D"/>
      </w:pBdr>
    </w:pPr>
  </w:style>
  <w:style w:type="character" w:customStyle="1" w:styleId="MMSkillsChar">
    <w:name w:val="MM Skills Char"/>
    <w:basedOn w:val="MMHitPointsChar"/>
    <w:link w:val="MMSkills"/>
    <w:rsid w:val="00E10F2A"/>
    <w:rPr>
      <w:rFonts w:ascii="Bookmania" w:hAnsi="Bookmania"/>
      <w:b/>
      <w:color w:val="53170D"/>
      <w:sz w:val="17"/>
    </w:rPr>
  </w:style>
  <w:style w:type="paragraph" w:customStyle="1" w:styleId="MMSenses">
    <w:name w:val="MM Senses"/>
    <w:basedOn w:val="MMSkills"/>
    <w:next w:val="Standard"/>
    <w:link w:val="MMSensesChar"/>
    <w:rsid w:val="00E10F2A"/>
  </w:style>
  <w:style w:type="character" w:customStyle="1" w:styleId="MMSensesChar">
    <w:name w:val="MM Senses Char"/>
    <w:basedOn w:val="MMSkillsChar"/>
    <w:link w:val="MMSenses"/>
    <w:rsid w:val="00E10F2A"/>
    <w:rPr>
      <w:rFonts w:ascii="Bookmania" w:hAnsi="Bookmania"/>
      <w:b/>
      <w:color w:val="53170D"/>
      <w:sz w:val="17"/>
    </w:rPr>
  </w:style>
  <w:style w:type="paragraph" w:customStyle="1" w:styleId="MMCR">
    <w:name w:val="MM CR"/>
    <w:basedOn w:val="MMLanguages"/>
    <w:next w:val="MMMoves"/>
    <w:link w:val="MMCRChar"/>
    <w:rsid w:val="00E10F2A"/>
  </w:style>
  <w:style w:type="character" w:customStyle="1" w:styleId="MMCRChar">
    <w:name w:val="MM CR Char"/>
    <w:basedOn w:val="MMLanguagesChar"/>
    <w:link w:val="MMCR"/>
    <w:rsid w:val="00E10F2A"/>
    <w:rPr>
      <w:rFonts w:ascii="Bookmania" w:hAnsi="Bookmania"/>
      <w:b/>
      <w:color w:val="53170D"/>
      <w:sz w:val="17"/>
    </w:rPr>
  </w:style>
  <w:style w:type="paragraph" w:customStyle="1" w:styleId="MMLanguages">
    <w:name w:val="MM Languages"/>
    <w:basedOn w:val="MMSenses"/>
    <w:next w:val="MMCR"/>
    <w:link w:val="MMLanguagesChar"/>
    <w:rsid w:val="00D71FDF"/>
  </w:style>
  <w:style w:type="character" w:customStyle="1" w:styleId="MMLanguagesChar">
    <w:name w:val="MM Languages Char"/>
    <w:basedOn w:val="MMSensesChar"/>
    <w:link w:val="MMLanguages"/>
    <w:rsid w:val="00D71FDF"/>
    <w:rPr>
      <w:rFonts w:ascii="Bookmania" w:hAnsi="Bookmania"/>
      <w:b/>
      <w:color w:val="53170D"/>
      <w:sz w:val="17"/>
    </w:rPr>
  </w:style>
  <w:style w:type="paragraph" w:customStyle="1" w:styleId="MMBottomBorder">
    <w:name w:val="MM Bottom Border"/>
    <w:basedOn w:val="MMActionsText"/>
    <w:link w:val="MMBottomBorderChar"/>
    <w:rsid w:val="00BA79A8"/>
    <w:pPr>
      <w:pBdr>
        <w:top w:val="thinThickSmallGap" w:sz="24" w:space="1" w:color="D2B17D"/>
      </w:pBdr>
    </w:pPr>
  </w:style>
  <w:style w:type="character" w:customStyle="1" w:styleId="MMBottomBorderChar">
    <w:name w:val="MM Bottom Border Char"/>
    <w:basedOn w:val="MMActionsTextChar"/>
    <w:link w:val="MMBottomBorder"/>
    <w:rsid w:val="00BA79A8"/>
    <w:rPr>
      <w:rFonts w:ascii="Bookmania" w:hAnsi="Bookmania"/>
      <w:b w:val="0"/>
      <w:color w:val="53170D"/>
      <w:sz w:val="16"/>
    </w:rPr>
  </w:style>
  <w:style w:type="paragraph" w:customStyle="1" w:styleId="DDSidebarHeader">
    <w:name w:val="D&amp;D Sidebar Header"/>
    <w:basedOn w:val="DDRegular"/>
    <w:link w:val="DDSidebarHeaderChar"/>
    <w:qFormat/>
    <w:rsid w:val="00C04A69"/>
    <w:pPr>
      <w:spacing w:after="20"/>
    </w:pPr>
    <w:rPr>
      <w:rFonts w:ascii="Scaly Sans Caps" w:hAnsi="Scaly Sans Caps"/>
      <w:b/>
      <w:sz w:val="22"/>
    </w:rPr>
  </w:style>
  <w:style w:type="paragraph" w:customStyle="1" w:styleId="DDSidebarText">
    <w:name w:val="D&amp;D Sidebar Text"/>
    <w:basedOn w:val="DDRegular"/>
    <w:link w:val="DDSidebarTextChar"/>
    <w:qFormat/>
    <w:rsid w:val="00C04A69"/>
    <w:pPr>
      <w:spacing w:after="20"/>
    </w:pPr>
    <w:rPr>
      <w:rFonts w:ascii="Scaly Sans" w:hAnsi="Scaly Sans"/>
    </w:rPr>
  </w:style>
  <w:style w:type="character" w:customStyle="1" w:styleId="DDSidebarHeaderChar">
    <w:name w:val="D&amp;D Sidebar Header Char"/>
    <w:basedOn w:val="berschrift3Zchn"/>
    <w:link w:val="DDSidebarHeader"/>
    <w:rsid w:val="00C04A69"/>
    <w:rPr>
      <w:rFonts w:ascii="Scaly Sans Caps" w:eastAsiaTheme="majorEastAsia" w:hAnsi="Scaly Sans Caps" w:cstheme="majorBidi"/>
      <w:b/>
      <w:color w:val="000000" w:themeColor="text1"/>
      <w:sz w:val="22"/>
    </w:rPr>
  </w:style>
  <w:style w:type="character" w:customStyle="1" w:styleId="DDSidebarTextChar">
    <w:name w:val="D&amp;D Sidebar Text Char"/>
    <w:basedOn w:val="berschrift4Zchn"/>
    <w:link w:val="DDSidebarText"/>
    <w:rsid w:val="00C04A69"/>
    <w:rPr>
      <w:rFonts w:ascii="Scaly Sans" w:eastAsiaTheme="majorEastAsia" w:hAnsi="Scaly Sans" w:cstheme="majorBidi"/>
      <w:b w:val="0"/>
      <w:iCs w:val="0"/>
      <w:color w:val="000000" w:themeColor="text1"/>
      <w:sz w:val="18"/>
    </w:rPr>
  </w:style>
  <w:style w:type="table" w:styleId="MittlereSchattierung1-Akzent6">
    <w:name w:val="Medium Shading 1 Accent 6"/>
    <w:aliases w:val="PHB Table"/>
    <w:basedOn w:val="NormaleTabelle"/>
    <w:uiPriority w:val="63"/>
    <w:rsid w:val="00CA0503"/>
    <w:pPr>
      <w:spacing w:before="20" w:after="20"/>
    </w:pPr>
    <w:rPr>
      <w:rFonts w:ascii="Scaly Sans" w:hAnsi="Scaly Sans"/>
      <w:sz w:val="18"/>
    </w:rPr>
    <w:tblPr>
      <w:tblStyleRowBandSize w:val="1"/>
      <w:tblStyleColBandSize w:val="1"/>
    </w:tblPr>
    <w:tblStylePr w:type="firstRow">
      <w:pPr>
        <w:wordWrap/>
        <w:spacing w:before="0" w:beforeAutospacing="0" w:afterLines="0" w:after="20" w:afterAutospacing="0" w:line="240" w:lineRule="auto"/>
      </w:pPr>
      <w:rPr>
        <w:rFonts w:ascii="Scaly Sans" w:hAnsi="Scaly Sans"/>
        <w:b/>
        <w:bCs/>
        <w:color w:val="auto"/>
        <w:sz w:val="17"/>
      </w:r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pPr>
        <w:jc w:val="center"/>
      </w:pPr>
      <w:rPr>
        <w:rFonts w:ascii="Scaly Sans" w:hAnsi="Scaly Sans"/>
        <w:b w:val="0"/>
        <w:bCs/>
      </w:rPr>
    </w:tblStylePr>
    <w:tblStylePr w:type="lastCol">
      <w:rPr>
        <w:b w:val="0"/>
        <w:bCs/>
      </w:r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2CD85" w:fill="CEE4AA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DMGTablePurple">
    <w:name w:val="DMG Table Purple"/>
    <w:basedOn w:val="DMGTableRed"/>
    <w:uiPriority w:val="99"/>
    <w:rsid w:val="00CA0503"/>
    <w:tblPr/>
    <w:tcPr>
      <w:shd w:val="clear" w:color="auto" w:fill="auto"/>
    </w:tcPr>
    <w:tblStylePr w:type="firstRow">
      <w:pPr>
        <w:wordWrap/>
        <w:spacing w:beforeLines="0" w:before="20" w:beforeAutospacing="0" w:afterLines="0" w:after="60" w:afterAutospacing="0" w:line="240" w:lineRule="auto"/>
      </w:pPr>
      <w:rPr>
        <w:rFonts w:ascii="Scaly Sans Caps" w:hAnsi="Scaly Sans Caps"/>
        <w:b/>
        <w:bCs/>
        <w:color w:val="000000" w:themeColor="text1"/>
        <w:sz w:val="22"/>
      </w:r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2Vert">
      <w:rPr>
        <w:color w:val="auto"/>
      </w:rPr>
    </w:tblStylePr>
    <w:tblStylePr w:type="band2Horz">
      <w:tblPr/>
      <w:tcPr>
        <w:shd w:val="clear" w:color="auto" w:fill="E6DBEF"/>
      </w:tcPr>
    </w:tblStylePr>
  </w:style>
  <w:style w:type="table" w:styleId="MittlereSchattierung1-Akzent1">
    <w:name w:val="Medium Shading 1 Accent 1"/>
    <w:basedOn w:val="NormaleTabelle"/>
    <w:uiPriority w:val="63"/>
    <w:rsid w:val="00583965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DMGMMTable-Blue">
    <w:name w:val="DMG / MM Table - Blue"/>
    <w:basedOn w:val="NormaleTabelle"/>
    <w:uiPriority w:val="99"/>
    <w:rsid w:val="00671825"/>
    <w:pPr>
      <w:spacing w:before="20" w:after="20"/>
    </w:pPr>
    <w:rPr>
      <w:rFonts w:ascii="Scaly Sans" w:hAnsi="Scaly Sans"/>
      <w:sz w:val="18"/>
      <w:szCs w:val="22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="0" w:beforeAutospacing="0" w:afterLines="0" w:after="60" w:afterAutospacing="0" w:line="240" w:lineRule="auto"/>
      </w:pPr>
      <w:rPr>
        <w:rFonts w:ascii="Scaly Sans Caps" w:hAnsi="Scaly Sans Caps"/>
        <w:b/>
        <w:bCs/>
        <w:color w:val="000000" w:themeColor="text1"/>
        <w:sz w:val="22"/>
      </w:r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2Vert">
      <w:rPr>
        <w:color w:val="auto"/>
      </w:rPr>
    </w:tblStylePr>
    <w:tblStylePr w:type="band2Horz">
      <w:tblPr/>
      <w:tcPr>
        <w:shd w:val="clear" w:color="auto" w:fill="D7E5E0"/>
      </w:tcPr>
    </w:tblStylePr>
  </w:style>
  <w:style w:type="paragraph" w:customStyle="1" w:styleId="DDPgh1">
    <w:name w:val="D&amp;D Pgh1"/>
    <w:basedOn w:val="Standard"/>
    <w:rsid w:val="003E4E19"/>
    <w:pPr>
      <w:spacing w:line="276" w:lineRule="auto"/>
    </w:pPr>
    <w:rPr>
      <w:rFonts w:ascii="Book Antiqua" w:eastAsia="Calibri" w:hAnsi="Book Antiqua" w:cs="Times New Roman"/>
      <w:sz w:val="22"/>
      <w:szCs w:val="22"/>
    </w:rPr>
  </w:style>
  <w:style w:type="character" w:styleId="Buchtitel">
    <w:name w:val="Book Title"/>
    <w:basedOn w:val="Absatz-Standardschriftart"/>
    <w:uiPriority w:val="33"/>
    <w:qFormat/>
    <w:rsid w:val="00854B97"/>
    <w:rPr>
      <w:b/>
      <w:bCs/>
      <w:smallCaps/>
      <w:spacing w:val="5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5A1DDE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5A1DDE"/>
    <w:rPr>
      <w:rFonts w:ascii="Tahoma" w:hAnsi="Tahoma" w:cs="Tahoma"/>
      <w:sz w:val="16"/>
      <w:szCs w:val="16"/>
    </w:rPr>
  </w:style>
  <w:style w:type="table" w:customStyle="1" w:styleId="DMGTable-Gray">
    <w:name w:val="DMG Table - Gray"/>
    <w:basedOn w:val="DMGTablePurple"/>
    <w:uiPriority w:val="99"/>
    <w:rsid w:val="0012143A"/>
    <w:tblPr/>
    <w:tcPr>
      <w:shd w:val="clear" w:color="auto" w:fill="auto"/>
    </w:tcPr>
    <w:tblStylePr w:type="firstRow">
      <w:pPr>
        <w:wordWrap/>
        <w:spacing w:beforeLines="0" w:before="20" w:beforeAutospacing="0" w:afterLines="0" w:after="60" w:afterAutospacing="0" w:line="240" w:lineRule="auto"/>
      </w:pPr>
      <w:rPr>
        <w:rFonts w:ascii="Scaly Sans Caps" w:hAnsi="Scaly Sans Caps"/>
        <w:b/>
        <w:bCs/>
        <w:color w:val="000000" w:themeColor="text1"/>
        <w:sz w:val="22"/>
      </w:r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2Vert">
      <w:rPr>
        <w:color w:val="auto"/>
      </w:rPr>
    </w:tblStylePr>
    <w:tblStylePr w:type="band2Horz">
      <w:tblPr/>
      <w:tcPr>
        <w:shd w:val="clear" w:color="auto" w:fill="DDDDDD"/>
      </w:tcPr>
    </w:tblStylePr>
  </w:style>
  <w:style w:type="table" w:customStyle="1" w:styleId="PHBClassSpellListTable">
    <w:name w:val="PHB Class / Spell List Table"/>
    <w:basedOn w:val="NormaleTabelle"/>
    <w:uiPriority w:val="99"/>
    <w:rsid w:val="00CA0503"/>
    <w:pPr>
      <w:spacing w:before="20" w:after="20"/>
    </w:pPr>
    <w:rPr>
      <w:rFonts w:ascii="Scaly Sans" w:hAnsi="Scaly Sans"/>
      <w:sz w:val="18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afterLines="0" w:after="20" w:afterAutospacing="0"/>
      </w:pPr>
      <w:rPr>
        <w:rFonts w:ascii="MrsEavesSmallCaps" w:hAnsi="MrsEavesSmallCaps"/>
        <w:b/>
        <w:sz w:val="22"/>
      </w:rPr>
    </w:tblStylePr>
    <w:tblStylePr w:type="band1Horz">
      <w:rPr>
        <w:sz w:val="18"/>
      </w:rPr>
    </w:tblStylePr>
    <w:tblStylePr w:type="band2Horz">
      <w:rPr>
        <w:sz w:val="18"/>
      </w:rPr>
      <w:tblPr/>
      <w:tcPr>
        <w:shd w:val="clear" w:color="auto" w:fill="CEE4AA"/>
      </w:tcPr>
    </w:tblStylePr>
  </w:style>
  <w:style w:type="table" w:customStyle="1" w:styleId="DMGTableRed">
    <w:name w:val="DMG Table Red"/>
    <w:basedOn w:val="NormaleTabelle"/>
    <w:uiPriority w:val="99"/>
    <w:rsid w:val="00D71D57"/>
    <w:pPr>
      <w:spacing w:before="20" w:after="20"/>
    </w:pPr>
    <w:rPr>
      <w:rFonts w:ascii="Scaly Sans" w:hAnsi="Scaly Sans"/>
      <w:sz w:val="18"/>
      <w:szCs w:val="22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="0" w:beforeAutospacing="0" w:afterLines="0" w:after="40" w:afterAutospacing="0" w:line="240" w:lineRule="auto"/>
      </w:pPr>
      <w:rPr>
        <w:rFonts w:ascii="Scaly Sans Caps" w:hAnsi="Scaly Sans Caps"/>
        <w:b/>
        <w:bCs/>
        <w:color w:val="000000" w:themeColor="text1"/>
        <w:sz w:val="22"/>
      </w:r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2Vert">
      <w:rPr>
        <w:color w:val="auto"/>
      </w:rPr>
    </w:tblStylePr>
    <w:tblStylePr w:type="band2Horz">
      <w:tblPr/>
      <w:tcPr>
        <w:shd w:val="clear" w:color="auto" w:fill="F5D3D3"/>
      </w:tcPr>
    </w:tblStylePr>
  </w:style>
  <w:style w:type="character" w:styleId="Hyperlink">
    <w:name w:val="Hyperlink"/>
    <w:basedOn w:val="Absatz-Standardschriftart"/>
    <w:uiPriority w:val="99"/>
    <w:unhideWhenUsed/>
    <w:rsid w:val="0095702B"/>
    <w:rPr>
      <w:color w:val="0563C1" w:themeColor="hyperlink"/>
      <w:u w:val="single"/>
    </w:rPr>
  </w:style>
  <w:style w:type="character" w:styleId="BesuchterLink">
    <w:name w:val="FollowedHyperlink"/>
    <w:basedOn w:val="Absatz-Standardschriftart"/>
    <w:uiPriority w:val="99"/>
    <w:semiHidden/>
    <w:unhideWhenUsed/>
    <w:rsid w:val="00AE202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08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raig\Documents\GitHub\DMHelper\DMHelper\src\doc\DMG%20Template%20v.2.0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F4823B-40B5-460C-94A8-AD7668EABE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DMG Template v.2.0.dotx</Template>
  <TotalTime>0</TotalTime>
  <Pages>1</Pages>
  <Words>13</Words>
  <Characters>82</Characters>
  <Application>Microsoft Office Word</Application>
  <DocSecurity>0</DocSecurity>
  <Lines>1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Craig</dc:creator>
  <cp:lastModifiedBy>Craig</cp:lastModifiedBy>
  <cp:revision>4</cp:revision>
  <cp:lastPrinted>2017-06-16T11:18:00Z</cp:lastPrinted>
  <dcterms:created xsi:type="dcterms:W3CDTF">2019-03-07T21:30:00Z</dcterms:created>
  <dcterms:modified xsi:type="dcterms:W3CDTF">2019-03-07T23:31:00Z</dcterms:modified>
</cp:coreProperties>
</file>