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2BB5" w:rsidRDefault="0060021D" w:rsidP="00B94390">
      <w:pPr>
        <w:pStyle w:val="DDHeader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340A6A3A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6492240" cy="4646295"/>
            <wp:effectExtent l="0" t="0" r="0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070">
        <w:t></w:t>
      </w:r>
      <w:r w:rsidR="003B5070">
        <w:t></w:t>
      </w:r>
      <w:r w:rsidR="003B5070">
        <w:t></w:t>
      </w:r>
      <w:r w:rsidR="003B5070">
        <w:t></w:t>
      </w:r>
      <w:r w:rsidR="003B5070">
        <w:t></w:t>
      </w:r>
      <w:r w:rsidR="003B5070">
        <w:t></w:t>
      </w:r>
      <w:r w:rsidR="003B5070">
        <w:t></w:t>
      </w:r>
      <w:r w:rsidR="003B5070">
        <w:t></w:t>
      </w: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selection drop-down</w:t>
      </w:r>
    </w:p>
    <w:p w:rsidR="00E966C9" w:rsidRDefault="00E966C9" w:rsidP="00E966C9">
      <w:pPr>
        <w:pStyle w:val="DDRegular"/>
      </w:pPr>
      <w:r>
        <w:t>Here you can select an individual monster in the bestiary, either through the drop-down box or by typing the name of the monster. The names are listed in the drop-down alphabetically.</w:t>
      </w:r>
    </w:p>
    <w:p w:rsidR="00E966C9" w:rsidRDefault="00E966C9" w:rsidP="00E966C9">
      <w:pPr>
        <w:pStyle w:val="DDRegular"/>
      </w:pP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selection arrows</w:t>
      </w:r>
    </w:p>
    <w:p w:rsidR="00E966C9" w:rsidRDefault="00E966C9" w:rsidP="00E966C9">
      <w:pPr>
        <w:pStyle w:val="DDRegular"/>
      </w:pPr>
      <w:r>
        <w:t>Click to move left/right through the bestiary as if turning the pages of a book.</w:t>
      </w:r>
    </w:p>
    <w:p w:rsidR="00E966C9" w:rsidRDefault="00E966C9" w:rsidP="006B383B">
      <w:pPr>
        <w:pStyle w:val="DDRegular"/>
      </w:pPr>
    </w:p>
    <w:p w:rsidR="00E966C9" w:rsidRDefault="00E966C9" w:rsidP="00E966C9">
      <w:pPr>
        <w:pStyle w:val="DDRegular"/>
        <w:numPr>
          <w:ilvl w:val="0"/>
          <w:numId w:val="1"/>
        </w:numPr>
      </w:pPr>
      <w:r>
        <w:t>Monster image</w:t>
      </w:r>
    </w:p>
    <w:p w:rsidR="00E966C9" w:rsidRDefault="00E966C9" w:rsidP="00E966C9">
      <w:pPr>
        <w:pStyle w:val="DDRegular"/>
      </w:pPr>
      <w:r>
        <w:t xml:space="preserve">This is the image icon used for this specific monster through the DM Helper application. </w:t>
      </w:r>
    </w:p>
    <w:p w:rsidR="00E966C9" w:rsidRDefault="00E966C9" w:rsidP="00E966C9">
      <w:pPr>
        <w:pStyle w:val="DDRegular"/>
      </w:pPr>
      <w:r>
        <w:t>You can set the icon by:</w:t>
      </w:r>
    </w:p>
    <w:p w:rsidR="00E966C9" w:rsidRDefault="00E966C9" w:rsidP="00E966C9">
      <w:pPr>
        <w:pStyle w:val="DDRegular"/>
        <w:numPr>
          <w:ilvl w:val="0"/>
          <w:numId w:val="2"/>
        </w:numPr>
      </w:pPr>
      <w:r>
        <w:t>Adding an image to the directory in which the bestiary is stored or its /Images subdirectory with the same name as the monster. Files with both the .jpg and .</w:t>
      </w:r>
      <w:proofErr w:type="spellStart"/>
      <w:r>
        <w:t>png</w:t>
      </w:r>
      <w:proofErr w:type="spellEnd"/>
      <w:r>
        <w:t xml:space="preserve"> extension are supported.</w:t>
      </w:r>
    </w:p>
    <w:p w:rsidR="00E966C9" w:rsidRDefault="00E966C9" w:rsidP="00E966C9">
      <w:pPr>
        <w:pStyle w:val="DDRegular"/>
        <w:numPr>
          <w:ilvl w:val="0"/>
          <w:numId w:val="2"/>
        </w:numPr>
      </w:pPr>
      <w:r>
        <w:t>Click on the image and select</w:t>
      </w:r>
      <w:r w:rsidR="0014160E">
        <w:t xml:space="preserve"> an image file from your local file system.</w:t>
      </w:r>
    </w:p>
    <w:p w:rsidR="0014160E" w:rsidRDefault="0014160E" w:rsidP="0014160E">
      <w:pPr>
        <w:pStyle w:val="DDRegular"/>
      </w:pPr>
      <w:r>
        <w:t>Once the icon has been set, it’s relative location to the bestiary will be stored. To replace it you need to click on the image and select a new image file.</w:t>
      </w:r>
    </w:p>
    <w:p w:rsidR="004A069C" w:rsidRDefault="004A069C" w:rsidP="0014160E">
      <w:pPr>
        <w:pStyle w:val="DDRegular"/>
      </w:pPr>
    </w:p>
    <w:p w:rsidR="004A069C" w:rsidRDefault="004A069C" w:rsidP="0014160E">
      <w:pPr>
        <w:pStyle w:val="DDRegular"/>
      </w:pPr>
    </w:p>
    <w:p w:rsidR="00E966C9" w:rsidRDefault="00E966C9" w:rsidP="006B383B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Publish button</w:t>
      </w:r>
    </w:p>
    <w:p w:rsidR="0014160E" w:rsidRDefault="0014160E" w:rsidP="0014160E">
      <w:pPr>
        <w:pStyle w:val="DDRegular"/>
      </w:pPr>
      <w:r>
        <w:t>Publishes the monster image in the Player Publish Window, useful for demonstrating how a monster looks in its full glory to your players!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New Monster button</w:t>
      </w:r>
    </w:p>
    <w:p w:rsidR="0014160E" w:rsidRDefault="0014160E" w:rsidP="0014160E">
      <w:pPr>
        <w:pStyle w:val="DDRegular"/>
      </w:pPr>
      <w:r>
        <w:t>Creates a new, blank monster entry</w:t>
      </w:r>
      <w:r w:rsidR="002F1AE8">
        <w:t>.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Delete Monster button</w:t>
      </w:r>
    </w:p>
    <w:p w:rsidR="0014160E" w:rsidRDefault="0014160E" w:rsidP="0014160E">
      <w:pPr>
        <w:pStyle w:val="DDRegular"/>
      </w:pPr>
      <w:r>
        <w:t>Deletes the currently selected monster. Use with care!</w:t>
      </w:r>
    </w:p>
    <w:p w:rsidR="0014160E" w:rsidRDefault="0014160E" w:rsidP="0014160E">
      <w:pPr>
        <w:pStyle w:val="DDRegular"/>
      </w:pPr>
    </w:p>
    <w:p w:rsidR="0014160E" w:rsidRDefault="0014160E" w:rsidP="0014160E">
      <w:pPr>
        <w:pStyle w:val="DDRegular"/>
        <w:numPr>
          <w:ilvl w:val="0"/>
          <w:numId w:val="1"/>
        </w:numPr>
      </w:pPr>
      <w:r>
        <w:t>Close button</w:t>
      </w:r>
    </w:p>
    <w:p w:rsidR="0014160E" w:rsidRDefault="0014160E" w:rsidP="0014160E">
      <w:pPr>
        <w:pStyle w:val="DDRegular"/>
      </w:pPr>
      <w:r>
        <w:t>Closes the bestiary dialog. Note: This does not unload the bestiary as it is used by the whole DM Helper application.</w:t>
      </w:r>
    </w:p>
    <w:p w:rsidR="0014160E" w:rsidRDefault="0014160E" w:rsidP="0014160E">
      <w:pPr>
        <w:pStyle w:val="DDRegular"/>
      </w:pPr>
    </w:p>
    <w:p w:rsidR="004A069C" w:rsidRDefault="004A069C" w:rsidP="004A069C">
      <w:pPr>
        <w:pStyle w:val="DDRegular"/>
        <w:numPr>
          <w:ilvl w:val="0"/>
          <w:numId w:val="1"/>
        </w:numPr>
      </w:pPr>
      <w:r>
        <w:t>Monster Information</w:t>
      </w:r>
    </w:p>
    <w:p w:rsidR="004A069C" w:rsidRDefault="004A069C" w:rsidP="004A069C">
      <w:pPr>
        <w:pStyle w:val="DDRegular"/>
      </w:pPr>
      <w:r>
        <w:t>Editable details for the monster. The following individual details have a relevance in other parts of the DM Helper application:</w:t>
      </w:r>
    </w:p>
    <w:p w:rsidR="004A069C" w:rsidRDefault="004A069C" w:rsidP="004A069C">
      <w:pPr>
        <w:pStyle w:val="DDRegular"/>
        <w:numPr>
          <w:ilvl w:val="0"/>
          <w:numId w:val="7"/>
        </w:numPr>
      </w:pPr>
      <w:r>
        <w:t xml:space="preserve">Monster size is used to set the size of monster icons in the </w:t>
      </w:r>
      <w:r w:rsidR="0060021D">
        <w:t>Battle Dialog</w:t>
      </w:r>
      <w:r w:rsidR="002F1AE8">
        <w:t>.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t>Armor Class</w:t>
      </w:r>
      <w:r w:rsidR="00662F7A">
        <w:t xml:space="preserve"> is shown for reference in the Battle Dialog</w:t>
      </w:r>
      <w:r w:rsidR="002F1AE8">
        <w:t>.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lastRenderedPageBreak/>
        <w:t>Speed</w:t>
      </w:r>
      <w:r w:rsidR="00662F7A">
        <w:t xml:space="preserve"> is used to determine the allowed movement distance when “Limit Movement” is selected in the Battle Dialog</w:t>
      </w:r>
      <w:r w:rsidR="002F1AE8">
        <w:t>.</w:t>
      </w:r>
    </w:p>
    <w:p w:rsidR="0060021D" w:rsidRDefault="0060021D" w:rsidP="004A069C">
      <w:pPr>
        <w:pStyle w:val="DDRegular"/>
        <w:numPr>
          <w:ilvl w:val="0"/>
          <w:numId w:val="7"/>
        </w:numPr>
      </w:pPr>
      <w:r>
        <w:t>Hit Points / Hit Dice: the average hit points are read-only and are calculated based on the entered hit dice</w:t>
      </w:r>
      <w:r w:rsidR="002F1AE8">
        <w:t>.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Attribute bonuses are calculated based on the given attribute values</w:t>
      </w:r>
      <w:r w:rsidR="002F1AE8">
        <w:t>.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Attributes and skills are used for saving throws when applying area effects in the Battle Dialog</w:t>
      </w:r>
      <w:r w:rsidR="002F1AE8">
        <w:t>.</w:t>
      </w:r>
    </w:p>
    <w:p w:rsidR="00662F7A" w:rsidRDefault="00662F7A" w:rsidP="004A069C">
      <w:pPr>
        <w:pStyle w:val="DDRegular"/>
        <w:numPr>
          <w:ilvl w:val="0"/>
          <w:numId w:val="7"/>
        </w:numPr>
      </w:pPr>
      <w:r>
        <w:t>XP are used to evaluate the difficulty level of an encounter</w:t>
      </w:r>
      <w:r w:rsidR="002F1AE8">
        <w:t>.</w:t>
      </w:r>
    </w:p>
    <w:p w:rsidR="004A069C" w:rsidRDefault="004A069C" w:rsidP="004A069C">
      <w:pPr>
        <w:pStyle w:val="DDRegular"/>
      </w:pPr>
    </w:p>
    <w:p w:rsidR="004A069C" w:rsidRDefault="004A069C" w:rsidP="004A069C">
      <w:pPr>
        <w:pStyle w:val="DDRegular"/>
        <w:numPr>
          <w:ilvl w:val="0"/>
          <w:numId w:val="1"/>
        </w:numPr>
      </w:pPr>
      <w:r>
        <w:t xml:space="preserve"> </w:t>
      </w:r>
      <w:r w:rsidR="00662F7A">
        <w:t>Ability Lists</w:t>
      </w:r>
    </w:p>
    <w:p w:rsidR="00D93BC7" w:rsidRDefault="00662F7A" w:rsidP="004A069C">
      <w:pPr>
        <w:pStyle w:val="DDRegular"/>
      </w:pPr>
      <w:r>
        <w:t>Actions, Legendary Actions, Special Abilities and Reactions are all shown</w:t>
      </w:r>
      <w:r w:rsidR="00D93BC7">
        <w:t xml:space="preserve"> in their own lists. </w:t>
      </w:r>
    </w:p>
    <w:p w:rsidR="00D93BC7" w:rsidRDefault="00D93BC7" w:rsidP="00D93BC7">
      <w:pPr>
        <w:pStyle w:val="DDRegular"/>
        <w:numPr>
          <w:ilvl w:val="0"/>
          <w:numId w:val="7"/>
        </w:numPr>
      </w:pPr>
      <w:r>
        <w:t>To edit an individual action, double-click on it</w:t>
      </w:r>
      <w:r w:rsidR="002F1AE8">
        <w:t>.</w:t>
      </w:r>
    </w:p>
    <w:p w:rsidR="004A069C" w:rsidRDefault="00D93BC7" w:rsidP="00D93BC7">
      <w:pPr>
        <w:pStyle w:val="DDRegular"/>
        <w:numPr>
          <w:ilvl w:val="0"/>
          <w:numId w:val="7"/>
        </w:numPr>
      </w:pPr>
      <w:r>
        <w:t>To add a new action, click the “plus” icon to the right of the list title</w:t>
      </w:r>
      <w:r w:rsidR="002F1AE8">
        <w:t>.</w:t>
      </w:r>
    </w:p>
    <w:p w:rsidR="006B383B" w:rsidRPr="006B383B" w:rsidRDefault="00D93BC7" w:rsidP="00D93BC7">
      <w:pPr>
        <w:pStyle w:val="DDRegular"/>
        <w:numPr>
          <w:ilvl w:val="0"/>
          <w:numId w:val="7"/>
        </w:numPr>
        <w:rPr>
          <w:rFonts w:eastAsia="Calibri" w:cs="Times New Roman"/>
          <w:color w:val="000000"/>
        </w:rPr>
      </w:pPr>
      <w:r>
        <w:t>To delete an action, double-click on it to open the edit dialog and click the “Delete Action” button</w:t>
      </w:r>
      <w:r w:rsidR="002F1AE8">
        <w:t>.</w:t>
      </w:r>
      <w:bookmarkStart w:id="0" w:name="_GoBack"/>
      <w:bookmarkEnd w:id="0"/>
    </w:p>
    <w:sectPr w:rsidR="006B383B" w:rsidRPr="006B383B" w:rsidSect="002B2CA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1451" w:rsidRDefault="00C91451" w:rsidP="00844ECB">
      <w:r>
        <w:separator/>
      </w:r>
    </w:p>
  </w:endnote>
  <w:endnote w:type="continuationSeparator" w:id="0">
    <w:p w:rsidR="00C91451" w:rsidRDefault="00C91451" w:rsidP="00844ECB">
      <w:r>
        <w:continuationSeparator/>
      </w:r>
    </w:p>
  </w:endnote>
  <w:endnote w:type="continuationNotice" w:id="1">
    <w:p w:rsidR="00C91451" w:rsidRDefault="00C9145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99ECFE8-3BD8-4FF4-BD22-F697AD38AC99}"/>
    <w:embedBold r:id="rId2" w:fontKey="{13F4FFF6-046C-4144-9C57-945153810DDA}"/>
    <w:embedItalic r:id="rId3" w:fontKey="{179BC0D8-E138-43EB-9933-8C0F98E7778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C91FEEC9-2270-4AB1-B64C-442BC7732EE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9DBA479B-20EE-40A8-B5C3-80D23CA69FE7}"/>
    <w:embedBold r:id="rId6" w:fontKey="{4F755476-1DC5-4DBC-ABFA-26148388ADFF}"/>
    <w:embedItalic r:id="rId7" w:fontKey="{E0C3D192-98C4-4A70-9B08-C33100827D0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29E8707E-F4E3-4DAD-A893-A6114FD8948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A32F313B-7AA4-470F-B811-48F3D983CBC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4EF9C35C-A4CE-4B31-8CCF-D50C0E50581B}"/>
    <w:embedBold r:id="rId11" w:fontKey="{FF6EA691-D7B5-40CF-B7C4-D872B1B80891}"/>
  </w:font>
  <w:font w:name="Bookmania">
    <w:altName w:val="Arial"/>
    <w:panose1 w:val="00000000000000000000"/>
    <w:charset w:val="00"/>
    <w:family w:val="modern"/>
    <w:notTrueType/>
    <w:pitch w:val="variable"/>
    <w:sig w:usb0="A00000EF" w:usb1="5000204B" w:usb2="00000000" w:usb3="00000000" w:csb0="00000093" w:csb1="00000000"/>
  </w:font>
  <w:font w:name="Mr. Eaves Small Caps">
    <w:panose1 w:val="05000100010000000000"/>
    <w:charset w:val="02"/>
    <w:family w:val="auto"/>
    <w:pitch w:val="variable"/>
    <w:sig w:usb0="00000000" w:usb1="10000000" w:usb2="00000000" w:usb3="00000000" w:csb0="80000000" w:csb1="00000000"/>
    <w:embedRegular r:id="rId12" w:fontKey="{1ACF4241-300B-4BC6-93A9-978CD3CD25C0}"/>
  </w:font>
  <w:font w:name="Scala Sans">
    <w:altName w:val="Times New Roman"/>
    <w:charset w:val="00"/>
    <w:family w:val="auto"/>
    <w:pitch w:val="variable"/>
    <w:sig w:usb0="00000001" w:usb1="4000004A" w:usb2="00000000" w:usb3="00000000" w:csb0="00000111" w:csb1="00000000"/>
  </w:font>
  <w:font w:name="Bookinsanity Remake">
    <w:panose1 w:val="00000000000000000000"/>
    <w:charset w:val="00"/>
    <w:family w:val="modern"/>
    <w:notTrueType/>
    <w:pitch w:val="variable"/>
    <w:sig w:usb0="80000007" w:usb1="0000000A" w:usb2="00000000" w:usb3="00000000" w:csb0="00000001" w:csb1="00000000"/>
  </w:font>
  <w:font w:name="MrsEavesSmallCaps">
    <w:altName w:val="Times New Roman"/>
    <w:charset w:val="02"/>
    <w:family w:val="auto"/>
    <w:pitch w:val="variable"/>
    <w:sig w:usb0="00000001" w:usb1="10000000" w:usb2="00000000" w:usb3="00000000" w:csb0="80000009" w:csb1="00000000"/>
  </w:font>
  <w:font w:name="ScalaSans Caps">
    <w:charset w:val="00"/>
    <w:family w:val="auto"/>
    <w:pitch w:val="variable"/>
    <w:sig w:usb0="80000023" w:usb1="00000000" w:usb2="00000000" w:usb3="00000000" w:csb0="00000001" w:csb1="00000000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3" w:fontKey="{EF83C691-1387-44FE-8301-82C02B2C7482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4" w:fontKey="{E2EAFCA4-023C-4005-A248-BBB55F3C56B2}"/>
    <w:embedBold r:id="rId15" w:fontKey="{ECDE2327-E2B3-4F95-AA77-581459535FDF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6" w:fontKey="{8908285C-317A-4E31-8784-86CE2561E4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B3A27A16-05DF-43F0-BDBC-C6357892E75F}"/>
  </w:font>
  <w:font w:name="Bookinsanity">
    <w:altName w:val="Calibri"/>
    <w:panose1 w:val="00000000000000000000"/>
    <w:charset w:val="00"/>
    <w:family w:val="modern"/>
    <w:notTrueType/>
    <w:pitch w:val="variable"/>
    <w:sig w:usb0="80000023" w:usb1="00000048" w:usb2="00000000" w:usb3="00000000" w:csb0="00000001" w:csb1="00000000"/>
  </w:font>
  <w:font w:name="Mr Eaves SC Remake Medium">
    <w:altName w:val="Calibri"/>
    <w:panose1 w:val="00000000000000000000"/>
    <w:charset w:val="00"/>
    <w:family w:val="modern"/>
    <w:notTrueType/>
    <w:pitch w:val="variable"/>
    <w:sig w:usb0="80000007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F517D3" w:rsidRDefault="00C81EA1" w:rsidP="00AA0394">
    <w:pPr>
      <w:pStyle w:val="Fuzeile"/>
      <w:ind w:right="-666" w:hanging="630"/>
      <w:rPr>
        <w:rFonts w:ascii="Bookinsanity" w:hAnsi="Bookinsanity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2447824" wp14:editId="17C1B580">
              <wp:simplePos x="0" y="0"/>
              <wp:positionH relativeFrom="column">
                <wp:posOffset>-597062</wp:posOffset>
              </wp:positionH>
              <wp:positionV relativeFrom="paragraph">
                <wp:posOffset>-165735</wp:posOffset>
              </wp:positionV>
              <wp:extent cx="329609" cy="1403985"/>
              <wp:effectExtent l="0" t="0" r="0" b="1270"/>
              <wp:wrapNone/>
              <wp:docPr id="3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1EA1" w:rsidRPr="00C81EA1" w:rsidRDefault="00C81EA1" w:rsidP="00C81EA1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9D2A5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2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244782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47pt;margin-top:-13.05pt;width:25.95pt;height:110.55pt;z-index:251659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" filled="f" stroked="f">
              <v:textbox style="mso-fit-shape-to-text:t">
                <w:txbxContent>
                  <w:p w:rsidR="00C81EA1" w:rsidRPr="00C81EA1" w:rsidRDefault="00C81EA1" w:rsidP="00C81EA1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9D2A5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2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58752" behindDoc="1" locked="0" layoutInCell="1" allowOverlap="1" wp14:anchorId="7D5CC0B9" wp14:editId="6A5A6627">
          <wp:simplePos x="0" y="0"/>
          <wp:positionH relativeFrom="page">
            <wp:posOffset>-15240</wp:posOffset>
          </wp:positionH>
          <wp:positionV relativeFrom="page">
            <wp:posOffset>9482928</wp:posOffset>
          </wp:positionV>
          <wp:extent cx="7781290" cy="583565"/>
          <wp:effectExtent l="0" t="0" r="0" b="6985"/>
          <wp:wrapNone/>
          <wp:docPr id="322" name="Picture 322" descr="C:\Users\byronb\AppData\Local\Microsoft\Windows\INetCache\Content.Word\1 - 6kGBrG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C:\Users\byronb\AppData\Local\Microsoft\Windows\INetCache\Content.Word\1 - 6kGBrGW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8129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394" w:rsidRPr="00461C6C" w:rsidRDefault="006B383B" w:rsidP="00AA0394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1D2D1B1" wp14:editId="1FC350F7">
              <wp:simplePos x="0" y="0"/>
              <wp:positionH relativeFrom="page">
                <wp:posOffset>7415530</wp:posOffset>
              </wp:positionH>
              <wp:positionV relativeFrom="page">
                <wp:posOffset>9592310</wp:posOffset>
              </wp:positionV>
              <wp:extent cx="329609" cy="1403985"/>
              <wp:effectExtent l="0" t="0" r="0" b="1270"/>
              <wp:wrapNone/>
              <wp:docPr id="3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B383B" w:rsidRPr="00C81EA1" w:rsidRDefault="006B383B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EB3713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1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D2D1B1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583.9pt;margin-top:755.3pt;width:25.95pt;height:110.55pt;z-index:251657728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" filled="f" stroked="f">
              <v:textbox style="mso-fit-shape-to-text:t">
                <w:txbxContent>
                  <w:p w:rsidR="006B383B" w:rsidRPr="00C81EA1" w:rsidRDefault="006B383B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EB3713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1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F173D">
      <w:rPr>
        <w:rFonts w:eastAsia="Calibri" w:cs="Times New Roman"/>
        <w:noProof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posOffset>-8890</wp:posOffset>
          </wp:positionH>
          <wp:positionV relativeFrom="page">
            <wp:posOffset>9500870</wp:posOffset>
          </wp:positionV>
          <wp:extent cx="7781290" cy="583565"/>
          <wp:effectExtent l="0" t="0" r="0" b="6985"/>
          <wp:wrapNone/>
          <wp:docPr id="1" name="Bild 9" descr="1 - 6kGBrG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1 - 6kGBrG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583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Fuzeile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1451" w:rsidRDefault="00C91451" w:rsidP="00844ECB">
      <w:r>
        <w:separator/>
      </w:r>
    </w:p>
  </w:footnote>
  <w:footnote w:type="continuationSeparator" w:id="0">
    <w:p w:rsidR="00C91451" w:rsidRDefault="00C91451" w:rsidP="00844ECB">
      <w:r>
        <w:continuationSeparator/>
      </w:r>
    </w:p>
  </w:footnote>
  <w:footnote w:type="continuationNotice" w:id="1">
    <w:p w:rsidR="00C91451" w:rsidRDefault="00C9145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C81EA1">
    <w:pPr>
      <w:pStyle w:val="Kopfzeile"/>
    </w:pPr>
    <w:r>
      <w:rPr>
        <w:noProof/>
      </w:rPr>
      <w:drawing>
        <wp:anchor distT="0" distB="0" distL="114300" distR="114300" simplePos="0" relativeHeight="251654656" behindDoc="1" locked="0" layoutInCell="1" allowOverlap="1" wp14:anchorId="70297E11" wp14:editId="02D65634">
          <wp:simplePos x="0" y="0"/>
          <wp:positionH relativeFrom="column">
            <wp:posOffset>-635473</wp:posOffset>
          </wp:positionH>
          <wp:positionV relativeFrom="paragraph">
            <wp:posOffset>3175</wp:posOffset>
          </wp:positionV>
          <wp:extent cx="7781290" cy="10069830"/>
          <wp:effectExtent l="0" t="0" r="0" b="7620"/>
          <wp:wrapNone/>
          <wp:docPr id="316" name="Picture 316" descr="C:\Users\byronb\AppData\Local\Microsoft\Windows\INetCache\Content.Word\4 - UCIUXy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byronb\AppData\Local\Microsoft\Windows\INetCache\Content.Word\4 - UCIUXy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228A" w:rsidRDefault="00BF173D">
    <w:pPr>
      <w:pStyle w:val="Kopfzeile"/>
    </w:pPr>
    <w:r>
      <w:rPr>
        <w:noProof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column">
            <wp:posOffset>-643890</wp:posOffset>
          </wp:positionH>
          <wp:positionV relativeFrom="paragraph">
            <wp:posOffset>1270</wp:posOffset>
          </wp:positionV>
          <wp:extent cx="7781290" cy="10069830"/>
          <wp:effectExtent l="0" t="0" r="0" b="7620"/>
          <wp:wrapNone/>
          <wp:docPr id="2" name="Bild 10" descr="4 - UCIUXy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4 - UCIUXy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53D5" w:rsidRDefault="00C91451">
    <w:pPr>
      <w:pStyle w:val="Kopfzeile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568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04DC3"/>
    <w:multiLevelType w:val="hybridMultilevel"/>
    <w:tmpl w:val="59161A4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7746C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466BF"/>
    <w:multiLevelType w:val="hybridMultilevel"/>
    <w:tmpl w:val="61D22C1C"/>
    <w:lvl w:ilvl="0" w:tplc="0026FF14">
      <w:start w:val="11"/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3" w15:restartNumberingAfterBreak="0">
    <w:nsid w:val="31EE22DA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E62CD7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36F46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7B3F0D"/>
    <w:multiLevelType w:val="hybridMultilevel"/>
    <w:tmpl w:val="41085D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embedSystemFonts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73D"/>
    <w:rsid w:val="00005C1C"/>
    <w:rsid w:val="00006F62"/>
    <w:rsid w:val="00016B40"/>
    <w:rsid w:val="0006444A"/>
    <w:rsid w:val="00065A07"/>
    <w:rsid w:val="000E05B6"/>
    <w:rsid w:val="000E7FCC"/>
    <w:rsid w:val="000F4710"/>
    <w:rsid w:val="00111300"/>
    <w:rsid w:val="00114C3B"/>
    <w:rsid w:val="00114ED1"/>
    <w:rsid w:val="0012143A"/>
    <w:rsid w:val="00127791"/>
    <w:rsid w:val="0014160E"/>
    <w:rsid w:val="00164907"/>
    <w:rsid w:val="001A6B67"/>
    <w:rsid w:val="001B6865"/>
    <w:rsid w:val="001D21D7"/>
    <w:rsid w:val="001F54E5"/>
    <w:rsid w:val="00245829"/>
    <w:rsid w:val="0025211F"/>
    <w:rsid w:val="00282835"/>
    <w:rsid w:val="002959F2"/>
    <w:rsid w:val="002A2B67"/>
    <w:rsid w:val="002A7877"/>
    <w:rsid w:val="002B2CA9"/>
    <w:rsid w:val="002B42F9"/>
    <w:rsid w:val="002F1AE8"/>
    <w:rsid w:val="002F345D"/>
    <w:rsid w:val="00327F67"/>
    <w:rsid w:val="00337C60"/>
    <w:rsid w:val="0035515E"/>
    <w:rsid w:val="00377978"/>
    <w:rsid w:val="00384B79"/>
    <w:rsid w:val="0039586F"/>
    <w:rsid w:val="003A6985"/>
    <w:rsid w:val="003B5070"/>
    <w:rsid w:val="003B6758"/>
    <w:rsid w:val="003C4FE3"/>
    <w:rsid w:val="003D48FE"/>
    <w:rsid w:val="003D4DB8"/>
    <w:rsid w:val="003E4E19"/>
    <w:rsid w:val="003E693C"/>
    <w:rsid w:val="00403032"/>
    <w:rsid w:val="0041254E"/>
    <w:rsid w:val="00424A20"/>
    <w:rsid w:val="00427A15"/>
    <w:rsid w:val="0044228A"/>
    <w:rsid w:val="004454D3"/>
    <w:rsid w:val="00446644"/>
    <w:rsid w:val="004A069C"/>
    <w:rsid w:val="004A7C74"/>
    <w:rsid w:val="004B0F4D"/>
    <w:rsid w:val="004B22B7"/>
    <w:rsid w:val="004D022B"/>
    <w:rsid w:val="004D5369"/>
    <w:rsid w:val="004E1359"/>
    <w:rsid w:val="00502381"/>
    <w:rsid w:val="00516D5F"/>
    <w:rsid w:val="005325BE"/>
    <w:rsid w:val="00536A26"/>
    <w:rsid w:val="005408DE"/>
    <w:rsid w:val="005466E6"/>
    <w:rsid w:val="00565AA4"/>
    <w:rsid w:val="005724B6"/>
    <w:rsid w:val="00583965"/>
    <w:rsid w:val="00584CBF"/>
    <w:rsid w:val="005A08CE"/>
    <w:rsid w:val="005A1DDE"/>
    <w:rsid w:val="005A615A"/>
    <w:rsid w:val="005D04D9"/>
    <w:rsid w:val="005D064E"/>
    <w:rsid w:val="005E3EE0"/>
    <w:rsid w:val="0060021D"/>
    <w:rsid w:val="00601468"/>
    <w:rsid w:val="00606CA4"/>
    <w:rsid w:val="006142D1"/>
    <w:rsid w:val="0061664F"/>
    <w:rsid w:val="00640AD4"/>
    <w:rsid w:val="00662F7A"/>
    <w:rsid w:val="00666C7A"/>
    <w:rsid w:val="00671825"/>
    <w:rsid w:val="0067365D"/>
    <w:rsid w:val="00685CC5"/>
    <w:rsid w:val="006A1DA1"/>
    <w:rsid w:val="006B383B"/>
    <w:rsid w:val="006C06CF"/>
    <w:rsid w:val="006C2BB5"/>
    <w:rsid w:val="00711652"/>
    <w:rsid w:val="007357C0"/>
    <w:rsid w:val="007363CC"/>
    <w:rsid w:val="007570DB"/>
    <w:rsid w:val="007648FB"/>
    <w:rsid w:val="007658E9"/>
    <w:rsid w:val="007B0093"/>
    <w:rsid w:val="007D4318"/>
    <w:rsid w:val="0082438A"/>
    <w:rsid w:val="00844ECB"/>
    <w:rsid w:val="00854B97"/>
    <w:rsid w:val="00892572"/>
    <w:rsid w:val="00895E1A"/>
    <w:rsid w:val="008C21FE"/>
    <w:rsid w:val="008D4A8D"/>
    <w:rsid w:val="008F5FC8"/>
    <w:rsid w:val="00914FFE"/>
    <w:rsid w:val="0092294E"/>
    <w:rsid w:val="009501C4"/>
    <w:rsid w:val="009567D0"/>
    <w:rsid w:val="0095702B"/>
    <w:rsid w:val="00966606"/>
    <w:rsid w:val="00971FF2"/>
    <w:rsid w:val="009764A6"/>
    <w:rsid w:val="00987164"/>
    <w:rsid w:val="00990E37"/>
    <w:rsid w:val="009A0D20"/>
    <w:rsid w:val="009A1F12"/>
    <w:rsid w:val="009C791E"/>
    <w:rsid w:val="009D215E"/>
    <w:rsid w:val="009D2A57"/>
    <w:rsid w:val="00A00670"/>
    <w:rsid w:val="00A01228"/>
    <w:rsid w:val="00A05475"/>
    <w:rsid w:val="00A1150A"/>
    <w:rsid w:val="00A27420"/>
    <w:rsid w:val="00A3055F"/>
    <w:rsid w:val="00A33D7F"/>
    <w:rsid w:val="00A40429"/>
    <w:rsid w:val="00A51F8A"/>
    <w:rsid w:val="00A632EC"/>
    <w:rsid w:val="00A657EA"/>
    <w:rsid w:val="00A820EB"/>
    <w:rsid w:val="00A8363F"/>
    <w:rsid w:val="00AA0394"/>
    <w:rsid w:val="00AE202C"/>
    <w:rsid w:val="00AE516F"/>
    <w:rsid w:val="00AF6A5B"/>
    <w:rsid w:val="00B007A2"/>
    <w:rsid w:val="00B177CE"/>
    <w:rsid w:val="00B42C2D"/>
    <w:rsid w:val="00B67870"/>
    <w:rsid w:val="00B92C7F"/>
    <w:rsid w:val="00B94390"/>
    <w:rsid w:val="00BA5CAB"/>
    <w:rsid w:val="00BA73E2"/>
    <w:rsid w:val="00BA79A8"/>
    <w:rsid w:val="00BE67D7"/>
    <w:rsid w:val="00BF11BB"/>
    <w:rsid w:val="00BF173D"/>
    <w:rsid w:val="00C04A69"/>
    <w:rsid w:val="00C65920"/>
    <w:rsid w:val="00C8170F"/>
    <w:rsid w:val="00C81EA1"/>
    <w:rsid w:val="00C8318B"/>
    <w:rsid w:val="00C91451"/>
    <w:rsid w:val="00CA0503"/>
    <w:rsid w:val="00CA6088"/>
    <w:rsid w:val="00CA7A5D"/>
    <w:rsid w:val="00CD05F3"/>
    <w:rsid w:val="00CE0FE1"/>
    <w:rsid w:val="00D00461"/>
    <w:rsid w:val="00D213EA"/>
    <w:rsid w:val="00D2491D"/>
    <w:rsid w:val="00D378AA"/>
    <w:rsid w:val="00D527EF"/>
    <w:rsid w:val="00D533B4"/>
    <w:rsid w:val="00D618EB"/>
    <w:rsid w:val="00D63CAE"/>
    <w:rsid w:val="00D71D57"/>
    <w:rsid w:val="00D71FDF"/>
    <w:rsid w:val="00D750C5"/>
    <w:rsid w:val="00D757AC"/>
    <w:rsid w:val="00D93BC7"/>
    <w:rsid w:val="00DA1D20"/>
    <w:rsid w:val="00DD2EED"/>
    <w:rsid w:val="00DF1BEE"/>
    <w:rsid w:val="00E10F2A"/>
    <w:rsid w:val="00E20FA2"/>
    <w:rsid w:val="00E222D2"/>
    <w:rsid w:val="00E640C6"/>
    <w:rsid w:val="00E966C9"/>
    <w:rsid w:val="00E97080"/>
    <w:rsid w:val="00EA28A2"/>
    <w:rsid w:val="00EB3713"/>
    <w:rsid w:val="00EB76B9"/>
    <w:rsid w:val="00EC406F"/>
    <w:rsid w:val="00ED5EE9"/>
    <w:rsid w:val="00EE53D5"/>
    <w:rsid w:val="00EF7682"/>
    <w:rsid w:val="00F02B6F"/>
    <w:rsid w:val="00F25428"/>
    <w:rsid w:val="00F6040E"/>
    <w:rsid w:val="00F841E4"/>
    <w:rsid w:val="00FA7AE7"/>
    <w:rsid w:val="00FB72C2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63F1D6CB"/>
  <w15:docId w15:val="{283E11F3-D2D9-46F0-988B-0EDD5FDEA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rsid w:val="00DA1D20"/>
    <w:rPr>
      <w:rFonts w:ascii="Bookmania" w:hAnsi="Bookmania"/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7357C0"/>
    <w:pPr>
      <w:keepNext/>
      <w:keepLines/>
      <w:spacing w:before="120" w:after="120"/>
      <w:outlineLvl w:val="0"/>
    </w:pPr>
    <w:rPr>
      <w:rFonts w:ascii="Mr. Eaves Small Caps" w:eastAsiaTheme="majorEastAsia" w:hAnsi="Mr. Eaves Small Caps" w:cstheme="majorBidi"/>
      <w:color w:val="58170D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rsid w:val="007357C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. Eaves Small Caps" w:eastAsiaTheme="majorEastAsia" w:hAnsi="Mr. Eaves Small Caps" w:cstheme="majorBidi"/>
      <w:color w:val="58170D"/>
      <w:sz w:val="3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357C0"/>
    <w:rPr>
      <w:rFonts w:ascii="Mr. Eaves Small Caps" w:eastAsiaTheme="majorEastAsia" w:hAnsi="Mr. Eaves Small Caps" w:cstheme="majorBidi"/>
      <w:color w:val="58170D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357C0"/>
    <w:rPr>
      <w:rFonts w:ascii="Mr. Eaves Small Caps" w:eastAsiaTheme="majorEastAsia" w:hAnsi="Mr. Eaves Small Caps" w:cstheme="majorBidi"/>
      <w:color w:val="58170D"/>
      <w:sz w:val="30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KeinLeerraum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Standard"/>
    <w:next w:val="DDRegular"/>
    <w:link w:val="PHBTitleChar"/>
    <w:qFormat/>
    <w:rsid w:val="00CD05F3"/>
    <w:pPr>
      <w:spacing w:after="40"/>
    </w:pPr>
    <w:rPr>
      <w:rFonts w:ascii="Mr. Eaves Small Caps" w:hAnsi="Mr. Eaves Small Caps"/>
      <w:color w:val="53170D"/>
      <w:sz w:val="48"/>
    </w:rPr>
  </w:style>
  <w:style w:type="paragraph" w:customStyle="1" w:styleId="DDRegular">
    <w:name w:val="D&amp;D Regular"/>
    <w:basedOn w:val="PHBTitle"/>
    <w:link w:val="DDRegularChar"/>
    <w:qFormat/>
    <w:rsid w:val="006B383B"/>
    <w:pPr>
      <w:tabs>
        <w:tab w:val="left" w:pos="360"/>
      </w:tabs>
      <w:spacing w:before="20" w:after="100" w:line="288" w:lineRule="auto"/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8F5FC8"/>
    <w:pPr>
      <w:spacing w:after="0"/>
    </w:pPr>
    <w:rPr>
      <w:sz w:val="40"/>
    </w:rPr>
  </w:style>
  <w:style w:type="character" w:customStyle="1" w:styleId="PHBTitleChar">
    <w:name w:val="PHB Title Char"/>
    <w:basedOn w:val="Absatz-Standardschriftart"/>
    <w:link w:val="PHBTitle"/>
    <w:rsid w:val="00CD05F3"/>
    <w:rPr>
      <w:rFonts w:ascii="Mr. Eaves Small Caps" w:hAnsi="Mr. Eaves Small Caps"/>
      <w:color w:val="53170D"/>
      <w:sz w:val="48"/>
    </w:rPr>
  </w:style>
  <w:style w:type="character" w:customStyle="1" w:styleId="DDRegularChar">
    <w:name w:val="D&amp;D Regular Char"/>
    <w:basedOn w:val="PHBTitleChar"/>
    <w:link w:val="DDRegular"/>
    <w:rsid w:val="006B383B"/>
    <w:rPr>
      <w:rFonts w:ascii="Bookinsanity Remake" w:hAnsi="Bookinsanity Remake"/>
      <w:color w:val="000000" w:themeColor="text1"/>
      <w:sz w:val="18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9A0D20"/>
    <w:pPr>
      <w:pBdr>
        <w:bottom w:val="single" w:sz="4" w:space="0" w:color="D2B17D"/>
      </w:pBdr>
      <w:spacing w:after="80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8F5FC8"/>
    <w:rPr>
      <w:rFonts w:ascii="Mr. Eaves Small Caps" w:hAnsi="Mr. Eaves Small Caps"/>
      <w:color w:val="53170D"/>
      <w:sz w:val="40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424A20"/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9A0D20"/>
    <w:rPr>
      <w:rFonts w:ascii="Mr. Eaves Small Caps" w:hAnsi="Mr. Eaves Small Caps"/>
      <w:color w:val="53170D"/>
      <w:sz w:val="32"/>
    </w:rPr>
  </w:style>
  <w:style w:type="paragraph" w:styleId="Kopfzeile">
    <w:name w:val="header"/>
    <w:basedOn w:val="Standard"/>
    <w:link w:val="Kopf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424A20"/>
    <w:rPr>
      <w:rFonts w:ascii="Mr. Eaves Small Caps" w:hAnsi="Mr. Eaves Small Caps"/>
      <w:color w:val="53170D"/>
      <w:sz w:val="26"/>
    </w:rPr>
  </w:style>
  <w:style w:type="character" w:customStyle="1" w:styleId="KopfzeileZchn">
    <w:name w:val="Kopfzeile Zchn"/>
    <w:basedOn w:val="Absatz-Standardschriftart"/>
    <w:link w:val="Kopfzeile"/>
    <w:uiPriority w:val="99"/>
    <w:rsid w:val="00844ECB"/>
    <w:rPr>
      <w:rFonts w:ascii="Bookmania" w:hAnsi="Bookmania"/>
      <w:sz w:val="18"/>
    </w:rPr>
  </w:style>
  <w:style w:type="paragraph" w:styleId="Fuzeile">
    <w:name w:val="footer"/>
    <w:basedOn w:val="Standard"/>
    <w:link w:val="FuzeileZchn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Tabellenraster">
    <w:name w:val="Table Grid"/>
    <w:basedOn w:val="NormaleTabelle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Standard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Standard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DDSidebarHeader">
    <w:name w:val="D&amp;D Sidebar Header"/>
    <w:basedOn w:val="DDRegular"/>
    <w:link w:val="DDSidebarHeaderChar"/>
    <w:qFormat/>
    <w:rsid w:val="00C04A69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C04A69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berschrift3Zchn"/>
    <w:link w:val="DDSidebarHeader"/>
    <w:rsid w:val="00C04A69"/>
    <w:rPr>
      <w:rFonts w:ascii="Scaly Sans Caps" w:eastAsiaTheme="majorEastAsia" w:hAnsi="Scaly Sans Caps" w:cstheme="majorBidi"/>
      <w:b/>
      <w:color w:val="000000" w:themeColor="text1"/>
      <w:sz w:val="22"/>
    </w:rPr>
  </w:style>
  <w:style w:type="character" w:customStyle="1" w:styleId="DDSidebarTextChar">
    <w:name w:val="D&amp;D Sidebar Text Char"/>
    <w:basedOn w:val="berschrift4Zchn"/>
    <w:link w:val="DDSidebarText"/>
    <w:rsid w:val="00C04A69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MittlereSchattierung1-Akzent6">
    <w:name w:val="Medium Shading 1 Accent 6"/>
    <w:aliases w:val="PHB Table"/>
    <w:basedOn w:val="NormaleTabelle"/>
    <w:uiPriority w:val="63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" w:hAnsi="Scaly Sans"/>
        <w:b/>
        <w:bCs/>
        <w:color w:val="auto"/>
        <w:sz w:val="17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TablePurple">
    <w:name w:val="DMG Table Purple"/>
    <w:basedOn w:val="DMGTableRed"/>
    <w:uiPriority w:val="99"/>
    <w:rsid w:val="00CA0503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E6DBEF"/>
      </w:tcPr>
    </w:tblStylePr>
  </w:style>
  <w:style w:type="table" w:styleId="MittlereSchattierung1-Akzent1">
    <w:name w:val="Medium Shading 1 Accent 1"/>
    <w:basedOn w:val="NormaleTabelle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MMTable-Blue">
    <w:name w:val="DMG / MM Table - Blue"/>
    <w:basedOn w:val="NormaleTabelle"/>
    <w:uiPriority w:val="99"/>
    <w:rsid w:val="00671825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7E5E0"/>
      </w:tcPr>
    </w:tblStylePr>
  </w:style>
  <w:style w:type="paragraph" w:customStyle="1" w:styleId="DDPgh1">
    <w:name w:val="D&amp;D Pgh1"/>
    <w:basedOn w:val="Standard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Buchtitel">
    <w:name w:val="Book Title"/>
    <w:basedOn w:val="Absatz-Standardschriftart"/>
    <w:uiPriority w:val="33"/>
    <w:qFormat/>
    <w:rsid w:val="00854B97"/>
    <w:rPr>
      <w:b/>
      <w:bCs/>
      <w:smallCaps/>
      <w:spacing w:val="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DMGTable-Gray">
    <w:name w:val="DMG Table - Gray"/>
    <w:basedOn w:val="DMGTablePurple"/>
    <w:uiPriority w:val="99"/>
    <w:rsid w:val="0012143A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DDDDD"/>
      </w:tcPr>
    </w:tblStylePr>
  </w:style>
  <w:style w:type="table" w:customStyle="1" w:styleId="PHBClassSpellListTable">
    <w:name w:val="PHB Class / Spell List Table"/>
    <w:basedOn w:val="NormaleTabelle"/>
    <w:uiPriority w:val="99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20" w:afterAutospacing="0"/>
      </w:pPr>
      <w:rPr>
        <w:rFonts w:ascii="MrsEavesSmallCaps" w:hAnsi="MrsEavesSmall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DMGTableRed">
    <w:name w:val="DMG Table Red"/>
    <w:basedOn w:val="NormaleTabelle"/>
    <w:uiPriority w:val="99"/>
    <w:rsid w:val="00D71D57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4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F5D3D3"/>
      </w:tcPr>
    </w:tblStylePr>
  </w:style>
  <w:style w:type="character" w:styleId="Hyperlink">
    <w:name w:val="Hyperlink"/>
    <w:basedOn w:val="Absatz-Standardschriftart"/>
    <w:uiPriority w:val="99"/>
    <w:unhideWhenUsed/>
    <w:rsid w:val="0095702B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E20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aig\Documents\GitHub\DMHelper\DMHelper\src\doc\DMG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E98DE-B9FE-41D7-98BF-628E216E6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DMG Template v.2.0.dotx</Template>
  <TotalTime>0</TotalTime>
  <Pages>2</Pages>
  <Words>324</Words>
  <Characters>2048</Characters>
  <Application>Microsoft Office Word</Application>
  <DocSecurity>0</DocSecurity>
  <Lines>17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Craig</dc:creator>
  <cp:lastModifiedBy>Craig</cp:lastModifiedBy>
  <cp:revision>3</cp:revision>
  <cp:lastPrinted>2017-06-16T11:18:00Z</cp:lastPrinted>
  <dcterms:created xsi:type="dcterms:W3CDTF">2019-03-07T21:30:00Z</dcterms:created>
  <dcterms:modified xsi:type="dcterms:W3CDTF">2019-03-07T23:12:00Z</dcterms:modified>
</cp:coreProperties>
</file>